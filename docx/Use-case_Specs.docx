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BB5DB" w14:textId="5D3B4044" w:rsidR="009C307A" w:rsidRDefault="00B25881">
      <w:pPr>
        <w:pStyle w:val="Title"/>
        <w:jc w:val="right"/>
      </w:pPr>
      <w:r>
        <w:t>Cloudinary</w:t>
      </w:r>
    </w:p>
    <w:p w14:paraId="247C4FED" w14:textId="769B1E84" w:rsidR="009C307A" w:rsidRDefault="00B25881">
      <w:pPr>
        <w:pStyle w:val="Title"/>
        <w:jc w:val="right"/>
      </w:pPr>
      <w:r>
        <w:t>Đặc tả Use-Case (</w:t>
      </w:r>
      <w:r w:rsidR="00E24DA9">
        <w:fldChar w:fldCharType="begin"/>
      </w:r>
      <w:r w:rsidR="00E24DA9">
        <w:instrText xml:space="preserve">title  \* Mergeformat </w:instrText>
      </w:r>
      <w:r w:rsidR="00E24DA9">
        <w:fldChar w:fldCharType="separate"/>
      </w:r>
      <w:r w:rsidR="00512FAF">
        <w:t>Use-Case Specification</w:t>
      </w:r>
      <w:r w:rsidR="00E24DA9">
        <w:fldChar w:fldCharType="end"/>
      </w:r>
      <w:r>
        <w:t>)</w:t>
      </w:r>
    </w:p>
    <w:p w14:paraId="501307DF" w14:textId="77777777" w:rsidR="009C307A" w:rsidRDefault="009C307A">
      <w:pPr>
        <w:pStyle w:val="Title"/>
        <w:jc w:val="right"/>
      </w:pPr>
    </w:p>
    <w:p w14:paraId="53EF8E9D" w14:textId="3313C7EB" w:rsidR="009C307A" w:rsidRPr="00B25881" w:rsidRDefault="00B25881" w:rsidP="00B25881">
      <w:pPr>
        <w:pStyle w:val="Title"/>
        <w:jc w:val="right"/>
        <w:rPr>
          <w:sz w:val="28"/>
        </w:rPr>
        <w:sectPr w:rsidR="009C307A" w:rsidRPr="00B25881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rPr>
          <w:sz w:val="28"/>
        </w:rPr>
        <w:t>Bản</w:t>
      </w:r>
      <w:r w:rsidR="00630073">
        <w:rPr>
          <w:sz w:val="28"/>
        </w:rPr>
        <w:t xml:space="preserve"> 1.0</w:t>
      </w:r>
    </w:p>
    <w:p w14:paraId="283EFE98" w14:textId="4D6565A8" w:rsidR="009C307A" w:rsidRDefault="002B52C8">
      <w:pPr>
        <w:pStyle w:val="Title"/>
      </w:pPr>
      <w:r>
        <w:lastRenderedPageBreak/>
        <w:t>Lịch sử quản lí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2A57EDBF" w14:textId="77777777">
        <w:tc>
          <w:tcPr>
            <w:tcW w:w="2304" w:type="dxa"/>
          </w:tcPr>
          <w:p w14:paraId="13B9D3BB" w14:textId="1BF1C2FF" w:rsidR="009C307A" w:rsidRDefault="002B52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Ngày</w:t>
            </w:r>
          </w:p>
        </w:tc>
        <w:tc>
          <w:tcPr>
            <w:tcW w:w="1152" w:type="dxa"/>
          </w:tcPr>
          <w:p w14:paraId="5AFC5D7C" w14:textId="6A156ECB" w:rsidR="009C307A" w:rsidRDefault="002B52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Bản</w:t>
            </w:r>
          </w:p>
        </w:tc>
        <w:tc>
          <w:tcPr>
            <w:tcW w:w="3744" w:type="dxa"/>
          </w:tcPr>
          <w:p w14:paraId="1E9B52DD" w14:textId="4B6E3507" w:rsidR="009C307A" w:rsidRDefault="002B52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Miêu tả</w:t>
            </w:r>
          </w:p>
        </w:tc>
        <w:tc>
          <w:tcPr>
            <w:tcW w:w="2304" w:type="dxa"/>
          </w:tcPr>
          <w:p w14:paraId="47C6A294" w14:textId="7683D601" w:rsidR="009C307A" w:rsidRDefault="002B52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Tác giả</w:t>
            </w:r>
          </w:p>
        </w:tc>
      </w:tr>
      <w:tr w:rsidR="009C307A" w14:paraId="1D75FC59" w14:textId="77777777">
        <w:tc>
          <w:tcPr>
            <w:tcW w:w="2304" w:type="dxa"/>
          </w:tcPr>
          <w:p w14:paraId="0A487409" w14:textId="17D90F05" w:rsidR="009C307A" w:rsidRDefault="002B52C8">
            <w:pPr>
              <w:pStyle w:val="Tabletext"/>
            </w:pPr>
            <w:r>
              <w:t>20/11/2023</w:t>
            </w:r>
          </w:p>
        </w:tc>
        <w:tc>
          <w:tcPr>
            <w:tcW w:w="1152" w:type="dxa"/>
          </w:tcPr>
          <w:p w14:paraId="189820DD" w14:textId="014E03C0" w:rsidR="009C307A" w:rsidRDefault="002B52C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F317C7A" w14:textId="603E14B7" w:rsidR="009C307A" w:rsidRDefault="00E8401E">
            <w:pPr>
              <w:pStyle w:val="Tabletext"/>
            </w:pPr>
            <w:r>
              <w:t>Thêm use case model và use case spec</w:t>
            </w:r>
          </w:p>
        </w:tc>
        <w:tc>
          <w:tcPr>
            <w:tcW w:w="2304" w:type="dxa"/>
          </w:tcPr>
          <w:p w14:paraId="48812505" w14:textId="7032F295" w:rsidR="009C307A" w:rsidRDefault="00E8401E">
            <w:pPr>
              <w:pStyle w:val="Tabletext"/>
            </w:pPr>
            <w:r>
              <w:t>Ngô Thanh Duy</w:t>
            </w:r>
          </w:p>
        </w:tc>
      </w:tr>
      <w:tr w:rsidR="009C307A" w14:paraId="355B4768" w14:textId="77777777">
        <w:tc>
          <w:tcPr>
            <w:tcW w:w="2304" w:type="dxa"/>
          </w:tcPr>
          <w:p w14:paraId="525E9967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122FF1AB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5456DA27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22FBEA61" w14:textId="77777777" w:rsidR="009C307A" w:rsidRDefault="009C307A">
            <w:pPr>
              <w:pStyle w:val="Tabletext"/>
            </w:pPr>
          </w:p>
        </w:tc>
      </w:tr>
      <w:tr w:rsidR="009C307A" w14:paraId="2A9BB9A5" w14:textId="77777777">
        <w:tc>
          <w:tcPr>
            <w:tcW w:w="2304" w:type="dxa"/>
          </w:tcPr>
          <w:p w14:paraId="09CF3527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6D36E0DF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6D5DC4B1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414FB9E7" w14:textId="77777777" w:rsidR="009C307A" w:rsidRDefault="009C307A">
            <w:pPr>
              <w:pStyle w:val="Tabletext"/>
            </w:pPr>
          </w:p>
        </w:tc>
      </w:tr>
      <w:tr w:rsidR="009C307A" w14:paraId="74EA5096" w14:textId="77777777">
        <w:tc>
          <w:tcPr>
            <w:tcW w:w="2304" w:type="dxa"/>
          </w:tcPr>
          <w:p w14:paraId="332DC9E8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7EA79062" w14:textId="77777777" w:rsidR="009C307A" w:rsidRDefault="0092485E">
            <w:pPr>
              <w:pStyle w:val="Tabletext"/>
            </w:pPr>
            <w:r>
              <w:t xml:space="preserve"> </w:t>
            </w:r>
          </w:p>
        </w:tc>
        <w:tc>
          <w:tcPr>
            <w:tcW w:w="3744" w:type="dxa"/>
          </w:tcPr>
          <w:p w14:paraId="7D5B0E43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293F1A8D" w14:textId="77777777" w:rsidR="009C307A" w:rsidRDefault="009C307A">
            <w:pPr>
              <w:pStyle w:val="Tabletext"/>
            </w:pPr>
          </w:p>
        </w:tc>
      </w:tr>
    </w:tbl>
    <w:p w14:paraId="5C2281A0" w14:textId="77777777" w:rsidR="009C307A" w:rsidRDefault="009C307A"/>
    <w:p w14:paraId="32D3D023" w14:textId="77777777"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p w14:paraId="02E48F9B" w14:textId="3B862DF2" w:rsidR="006D0A9A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D0A9A">
        <w:rPr>
          <w:noProof/>
        </w:rPr>
        <w:t>1.</w:t>
      </w:r>
      <w:r w:rsidR="006D0A9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0A9A">
        <w:rPr>
          <w:noProof/>
        </w:rPr>
        <w:t>Use-case Model</w:t>
      </w:r>
      <w:r w:rsidR="006D0A9A">
        <w:rPr>
          <w:noProof/>
        </w:rPr>
        <w:tab/>
      </w:r>
      <w:r w:rsidR="006D0A9A">
        <w:rPr>
          <w:noProof/>
        </w:rPr>
        <w:fldChar w:fldCharType="begin"/>
      </w:r>
      <w:r w:rsidR="006D0A9A">
        <w:rPr>
          <w:noProof/>
        </w:rPr>
        <w:instrText xml:space="preserve"> PAGEREF _Toc416105490 \h </w:instrText>
      </w:r>
      <w:r w:rsidR="006D0A9A">
        <w:rPr>
          <w:noProof/>
        </w:rPr>
      </w:r>
      <w:r w:rsidR="006D0A9A">
        <w:rPr>
          <w:noProof/>
        </w:rPr>
        <w:fldChar w:fldCharType="separate"/>
      </w:r>
      <w:r w:rsidR="003569D7">
        <w:rPr>
          <w:noProof/>
        </w:rPr>
        <w:t>4</w:t>
      </w:r>
      <w:r w:rsidR="006D0A9A">
        <w:rPr>
          <w:noProof/>
        </w:rPr>
        <w:fldChar w:fldCharType="end"/>
      </w:r>
    </w:p>
    <w:p w14:paraId="1565EC54" w14:textId="21C83F7B" w:rsidR="006D0A9A" w:rsidRDefault="006D0A9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_Toc416105491 \h </w:instrText>
      </w:r>
      <w:r>
        <w:rPr>
          <w:noProof/>
        </w:rPr>
      </w:r>
      <w:r>
        <w:rPr>
          <w:noProof/>
        </w:rPr>
        <w:fldChar w:fldCharType="separate"/>
      </w:r>
      <w:r w:rsidR="003569D7">
        <w:rPr>
          <w:noProof/>
        </w:rPr>
        <w:t>4</w:t>
      </w:r>
      <w:r>
        <w:rPr>
          <w:noProof/>
        </w:rPr>
        <w:fldChar w:fldCharType="end"/>
      </w:r>
    </w:p>
    <w:p w14:paraId="0227FCC8" w14:textId="75D3DD67" w:rsidR="006D0A9A" w:rsidRDefault="006D0A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Add a product to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_Toc416105492 \h </w:instrText>
      </w:r>
      <w:r>
        <w:rPr>
          <w:noProof/>
        </w:rPr>
      </w:r>
      <w:r>
        <w:rPr>
          <w:noProof/>
        </w:rPr>
        <w:fldChar w:fldCharType="separate"/>
      </w:r>
      <w:r w:rsidR="003569D7">
        <w:rPr>
          <w:noProof/>
        </w:rPr>
        <w:t>4</w:t>
      </w:r>
      <w:r>
        <w:rPr>
          <w:noProof/>
        </w:rPr>
        <w:fldChar w:fldCharType="end"/>
      </w:r>
    </w:p>
    <w:p w14:paraId="531939DB" w14:textId="7D467F93" w:rsidR="006D0A9A" w:rsidRDefault="006D0A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Create a new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_Toc416105493 \h </w:instrText>
      </w:r>
      <w:r>
        <w:rPr>
          <w:noProof/>
        </w:rPr>
      </w:r>
      <w:r>
        <w:rPr>
          <w:noProof/>
        </w:rPr>
        <w:fldChar w:fldCharType="separate"/>
      </w:r>
      <w:r w:rsidR="003569D7">
        <w:rPr>
          <w:noProof/>
        </w:rPr>
        <w:t>4</w:t>
      </w:r>
      <w:r>
        <w:rPr>
          <w:noProof/>
        </w:rPr>
        <w:fldChar w:fldCharType="end"/>
      </w:r>
    </w:p>
    <w:p w14:paraId="09CD5F0E" w14:textId="77777777" w:rsidR="004E3DCC" w:rsidRDefault="00630073" w:rsidP="004E3DCC">
      <w:r>
        <w:fldChar w:fldCharType="end"/>
      </w:r>
      <w:r>
        <w:br w:type="page"/>
      </w:r>
    </w:p>
    <w:p w14:paraId="39A52660" w14:textId="5C902DAE" w:rsidR="004E3DCC" w:rsidRDefault="002B52C8" w:rsidP="00E8401E">
      <w:pPr>
        <w:pStyle w:val="Heading1"/>
      </w:pPr>
      <w:bookmarkStart w:id="0" w:name="_Toc416105490"/>
      <w:r>
        <w:lastRenderedPageBreak/>
        <w:t xml:space="preserve">Mô hình </w:t>
      </w:r>
      <w:r w:rsidR="004E3DCC">
        <w:t>Use-case</w:t>
      </w:r>
      <w:bookmarkEnd w:id="0"/>
    </w:p>
    <w:p w14:paraId="0FBE1595" w14:textId="40BFB028" w:rsidR="004E3DCC" w:rsidRDefault="00E8401E" w:rsidP="004E3DCC">
      <w:r w:rsidRPr="00E8401E">
        <w:lastRenderedPageBreak/>
        <w:drawing>
          <wp:inline distT="0" distB="0" distL="0" distR="0" wp14:anchorId="7024E400" wp14:editId="524BCB36">
            <wp:extent cx="4967605" cy="8229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CAB2" w14:textId="6E9C7EEA" w:rsidR="00E8401E" w:rsidRDefault="00E8401E" w:rsidP="004E3DCC">
      <w:r w:rsidRPr="00E8401E">
        <w:lastRenderedPageBreak/>
        <w:drawing>
          <wp:inline distT="0" distB="0" distL="0" distR="0" wp14:anchorId="04BDC887" wp14:editId="62D4E767">
            <wp:extent cx="5943600" cy="3781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AD67" w14:textId="046C4E1D" w:rsidR="004E3DCC" w:rsidRDefault="00150328" w:rsidP="00876F9C">
      <w:pPr>
        <w:pStyle w:val="Heading1"/>
      </w:pPr>
      <w:bookmarkStart w:id="1" w:name="_Toc416105491"/>
      <w:r>
        <w:t xml:space="preserve">Đặc tả </w:t>
      </w:r>
      <w:r w:rsidR="00591379">
        <w:t>Use-case</w:t>
      </w:r>
      <w:bookmarkEnd w:id="1"/>
    </w:p>
    <w:p w14:paraId="075F0BB5" w14:textId="6CF93F54" w:rsidR="004E3DCC" w:rsidRDefault="00B84F54" w:rsidP="00876F9C">
      <w:pPr>
        <w:pStyle w:val="Heading2"/>
      </w:pPr>
      <w:bookmarkStart w:id="2" w:name="_Toc416105492"/>
      <w:r>
        <w:t xml:space="preserve">Use-case: </w:t>
      </w:r>
      <w:bookmarkEnd w:id="2"/>
      <w:r w:rsidR="001607E5" w:rsidRPr="001607E5">
        <w:rPr>
          <w:rFonts w:hint="eastAsia"/>
        </w:rPr>
        <w:t>Đă</w:t>
      </w:r>
      <w:r w:rsidR="001607E5" w:rsidRPr="001607E5">
        <w:t>ng ký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3DCC" w14:paraId="417829DB" w14:textId="77777777" w:rsidTr="00C54F4F">
        <w:tc>
          <w:tcPr>
            <w:tcW w:w="2088" w:type="dxa"/>
          </w:tcPr>
          <w:p w14:paraId="6450D693" w14:textId="258042E0" w:rsidR="004E3DCC" w:rsidRDefault="001607E5" w:rsidP="00644A23">
            <w:r>
              <w:t xml:space="preserve">Tên </w:t>
            </w:r>
            <w:r w:rsidR="004E3DCC">
              <w:t>Use case</w:t>
            </w:r>
          </w:p>
        </w:tc>
        <w:tc>
          <w:tcPr>
            <w:tcW w:w="7488" w:type="dxa"/>
          </w:tcPr>
          <w:p w14:paraId="0C44AB9C" w14:textId="7F77EC41" w:rsidR="004E3DCC" w:rsidRDefault="001607E5" w:rsidP="007201F3">
            <w:r w:rsidRPr="001607E5">
              <w:rPr>
                <w:rFonts w:hint="eastAsia"/>
              </w:rPr>
              <w:t>Đă</w:t>
            </w:r>
            <w:r w:rsidRPr="001607E5">
              <w:t>ng ký</w:t>
            </w:r>
          </w:p>
        </w:tc>
      </w:tr>
      <w:tr w:rsidR="001607E5" w14:paraId="5CD71233" w14:textId="77777777" w:rsidTr="00C54F4F">
        <w:tc>
          <w:tcPr>
            <w:tcW w:w="2088" w:type="dxa"/>
          </w:tcPr>
          <w:p w14:paraId="39EA9A83" w14:textId="2848CD40" w:rsidR="001607E5" w:rsidRDefault="001607E5" w:rsidP="001607E5">
            <w:r>
              <w:t>Mô tả</w:t>
            </w:r>
          </w:p>
        </w:tc>
        <w:tc>
          <w:tcPr>
            <w:tcW w:w="7488" w:type="dxa"/>
          </w:tcPr>
          <w:p w14:paraId="78367944" w14:textId="02ABA744" w:rsidR="001607E5" w:rsidRDefault="001607E5" w:rsidP="001607E5">
            <w:r w:rsidRPr="001607E5">
              <w:t>Dùng để đăng ký tài khoản cho người dùng</w:t>
            </w:r>
          </w:p>
        </w:tc>
      </w:tr>
      <w:tr w:rsidR="001607E5" w14:paraId="76CFD3CD" w14:textId="77777777" w:rsidTr="00C54F4F">
        <w:tc>
          <w:tcPr>
            <w:tcW w:w="2088" w:type="dxa"/>
          </w:tcPr>
          <w:p w14:paraId="41E208F7" w14:textId="7D5ACD1E" w:rsidR="001607E5" w:rsidRDefault="001607E5" w:rsidP="001607E5">
            <w:r>
              <w:t>Người thực hiện</w:t>
            </w:r>
          </w:p>
        </w:tc>
        <w:tc>
          <w:tcPr>
            <w:tcW w:w="7488" w:type="dxa"/>
          </w:tcPr>
          <w:p w14:paraId="177ECECA" w14:textId="12A5AEDF" w:rsidR="001607E5" w:rsidRDefault="001D2F1F" w:rsidP="001607E5">
            <w:r>
              <w:t>Non-User</w:t>
            </w:r>
          </w:p>
        </w:tc>
      </w:tr>
      <w:tr w:rsidR="001607E5" w14:paraId="53B4BB71" w14:textId="77777777" w:rsidTr="00C54F4F">
        <w:tc>
          <w:tcPr>
            <w:tcW w:w="2088" w:type="dxa"/>
          </w:tcPr>
          <w:p w14:paraId="1DFD5710" w14:textId="30B7CE65" w:rsidR="001607E5" w:rsidRDefault="001607E5" w:rsidP="001607E5">
            <w:r>
              <w:t>Các bước</w:t>
            </w:r>
          </w:p>
        </w:tc>
        <w:tc>
          <w:tcPr>
            <w:tcW w:w="7488" w:type="dxa"/>
          </w:tcPr>
          <w:p w14:paraId="3F7524D0" w14:textId="38B2A579" w:rsidR="001607E5" w:rsidRDefault="001607E5" w:rsidP="001607E5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Nhấn nút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Pr="001607E5">
              <w:rPr>
                <w:rFonts w:ascii="Calibri" w:hAnsi="Calibri" w:cs="Calibri"/>
                <w:color w:val="000000"/>
              </w:rPr>
              <w:t>Đăng ký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  <w:r w:rsidRPr="001607E5">
              <w:rPr>
                <w:rFonts w:ascii="Calibri" w:hAnsi="Calibri" w:cs="Calibri"/>
                <w:color w:val="000000"/>
              </w:rPr>
              <w:t xml:space="preserve"> tại trang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Pr="001607E5">
              <w:rPr>
                <w:rFonts w:ascii="Calibri" w:hAnsi="Calibri" w:cs="Calibri"/>
                <w:color w:val="000000"/>
              </w:rPr>
              <w:t>Home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  <w:r w:rsidRPr="001607E5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2ADC1E54" w14:textId="43515164" w:rsidR="001607E5" w:rsidRDefault="001607E5" w:rsidP="001607E5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Nhập email vào ô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Pr="001607E5">
              <w:rPr>
                <w:rFonts w:ascii="Calibri" w:hAnsi="Calibri" w:cs="Calibri"/>
                <w:color w:val="000000"/>
              </w:rPr>
              <w:t>email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</w:p>
          <w:p w14:paraId="501E01BD" w14:textId="4F2DB135" w:rsidR="001607E5" w:rsidRDefault="001607E5" w:rsidP="001607E5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Nhập tên đăng nhập vào ô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Pr="001607E5">
              <w:rPr>
                <w:rFonts w:ascii="Calibri" w:hAnsi="Calibri" w:cs="Calibri"/>
                <w:color w:val="000000"/>
              </w:rPr>
              <w:t>Tên đăng nhập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</w:p>
          <w:p w14:paraId="69AD279F" w14:textId="049F86C9" w:rsidR="001607E5" w:rsidRDefault="001607E5" w:rsidP="001607E5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Nhập mật khẩu vào ô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Pr="001607E5">
              <w:rPr>
                <w:rFonts w:ascii="Calibri" w:hAnsi="Calibri" w:cs="Calibri"/>
                <w:color w:val="000000"/>
              </w:rPr>
              <w:t>mật khẩu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</w:p>
          <w:p w14:paraId="23B9B4FF" w14:textId="3326BA1A" w:rsidR="001607E5" w:rsidRDefault="001607E5" w:rsidP="001607E5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Nhập lại mật khẩu vào ô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Pr="001607E5">
              <w:rPr>
                <w:rFonts w:ascii="Calibri" w:hAnsi="Calibri" w:cs="Calibri"/>
                <w:color w:val="000000"/>
              </w:rPr>
              <w:t>nhập lại mật khẩu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</w:p>
          <w:p w14:paraId="1D87B3A1" w14:textId="17AF810F" w:rsidR="001607E5" w:rsidRDefault="00BC625E" w:rsidP="001607E5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Nhất nút Enter hay “Đăng ký”</w:t>
            </w:r>
          </w:p>
          <w:p w14:paraId="3DDC9E61" w14:textId="6469FD8F" w:rsidR="00BC625E" w:rsidRPr="001607E5" w:rsidRDefault="00BC625E" w:rsidP="001607E5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Hệ thống đăng ký tài khoản</w:t>
            </w:r>
          </w:p>
        </w:tc>
      </w:tr>
      <w:tr w:rsidR="001607E5" w14:paraId="7959CF7F" w14:textId="77777777" w:rsidTr="00C54F4F">
        <w:tc>
          <w:tcPr>
            <w:tcW w:w="2088" w:type="dxa"/>
          </w:tcPr>
          <w:p w14:paraId="5787AD79" w14:textId="3BDB79AB" w:rsidR="001607E5" w:rsidRDefault="001607E5" w:rsidP="001607E5">
            <w:r>
              <w:t>Các trường hợp khác</w:t>
            </w:r>
          </w:p>
        </w:tc>
        <w:tc>
          <w:tcPr>
            <w:tcW w:w="7488" w:type="dxa"/>
          </w:tcPr>
          <w:p w14:paraId="5F17A885" w14:textId="21892E66" w:rsidR="001D2F1F" w:rsidRDefault="001607E5" w:rsidP="001607E5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Trường hợp 1: Email không tồn tại</w:t>
            </w:r>
          </w:p>
          <w:p w14:paraId="1E0678ED" w14:textId="7177DBDD" w:rsidR="001607E5" w:rsidRPr="001D2F1F" w:rsidRDefault="00C54F4F" w:rsidP="001D2F1F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 xml:space="preserve">       </w:t>
            </w:r>
            <w:r w:rsidR="001607E5" w:rsidRPr="001D2F1F">
              <w:rPr>
                <w:rFonts w:ascii="Calibri" w:hAnsi="Calibri" w:cs="Calibri"/>
                <w:color w:val="000000"/>
              </w:rPr>
              <w:t>2. Nhập lại email vào ô email</w:t>
            </w:r>
            <w:r w:rsidR="001607E5" w:rsidRPr="001D2F1F">
              <w:rPr>
                <w:rFonts w:ascii="Calibri" w:hAnsi="Calibri" w:cs="Calibri"/>
                <w:color w:val="000000"/>
              </w:rPr>
              <w:br/>
              <w:t>Trường hợp 2: Email đã tồn tại trong hệ thông</w:t>
            </w:r>
            <w:r w:rsidR="001607E5" w:rsidRPr="001D2F1F"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t xml:space="preserve">       </w:t>
            </w:r>
            <w:r w:rsidR="001607E5" w:rsidRPr="001D2F1F">
              <w:rPr>
                <w:rFonts w:ascii="Calibri" w:hAnsi="Calibri" w:cs="Calibri"/>
                <w:color w:val="000000"/>
              </w:rPr>
              <w:t>2. Nhập lại email vào ô email</w:t>
            </w:r>
            <w:r w:rsidR="001607E5" w:rsidRPr="001D2F1F">
              <w:rPr>
                <w:rFonts w:ascii="Calibri" w:hAnsi="Calibri" w:cs="Calibri"/>
                <w:color w:val="000000"/>
              </w:rPr>
              <w:br/>
              <w:t>Trường hợp 3: Tên đăng nhập đã tồn tại trong hệ thông</w:t>
            </w:r>
            <w:r w:rsidR="001607E5" w:rsidRPr="001D2F1F"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t xml:space="preserve">       </w:t>
            </w:r>
            <w:r w:rsidR="001607E5" w:rsidRPr="001D2F1F">
              <w:rPr>
                <w:rFonts w:ascii="Calibri" w:hAnsi="Calibri" w:cs="Calibri"/>
                <w:color w:val="000000"/>
              </w:rPr>
              <w:t>3. Nhập lại tên đăng nhập vào tên đăng nhập</w:t>
            </w:r>
            <w:r w:rsidR="001607E5" w:rsidRPr="001D2F1F">
              <w:rPr>
                <w:rFonts w:ascii="Calibri" w:hAnsi="Calibri" w:cs="Calibri"/>
                <w:color w:val="000000"/>
              </w:rPr>
              <w:br/>
              <w:t>Trường hợp 4: Mật khẩu không đủ 8 ký tự</w:t>
            </w:r>
            <w:r w:rsidR="001607E5" w:rsidRPr="001D2F1F"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t xml:space="preserve">       </w:t>
            </w:r>
            <w:r w:rsidR="001607E5" w:rsidRPr="001D2F1F">
              <w:rPr>
                <w:rFonts w:ascii="Calibri" w:hAnsi="Calibri" w:cs="Calibri"/>
                <w:color w:val="000000"/>
              </w:rPr>
              <w:t>4. Nhập lại mật khẩu vào ô mật khẩu</w:t>
            </w:r>
            <w:r w:rsidR="001607E5" w:rsidRPr="001D2F1F">
              <w:rPr>
                <w:rFonts w:ascii="Calibri" w:hAnsi="Calibri" w:cs="Calibri"/>
                <w:color w:val="000000"/>
              </w:rPr>
              <w:br/>
              <w:t>Trường hợp 5: Nhập lại mật khẩu không khớp</w:t>
            </w:r>
            <w:r w:rsidR="001607E5" w:rsidRPr="001D2F1F"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t xml:space="preserve">       </w:t>
            </w:r>
            <w:r w:rsidR="001607E5" w:rsidRPr="001D2F1F">
              <w:rPr>
                <w:rFonts w:ascii="Calibri" w:hAnsi="Calibri" w:cs="Calibri"/>
                <w:color w:val="000000"/>
              </w:rPr>
              <w:t>5. Nhập lại mật khẩu vào ô nhập lại mật khẩu</w:t>
            </w:r>
          </w:p>
        </w:tc>
      </w:tr>
      <w:tr w:rsidR="001607E5" w14:paraId="55F8B123" w14:textId="77777777" w:rsidTr="00C54F4F">
        <w:tc>
          <w:tcPr>
            <w:tcW w:w="2088" w:type="dxa"/>
          </w:tcPr>
          <w:p w14:paraId="057A2C35" w14:textId="098C037A" w:rsidR="001607E5" w:rsidRDefault="001607E5" w:rsidP="001607E5">
            <w:r>
              <w:t>Yêu cầu</w:t>
            </w:r>
          </w:p>
        </w:tc>
        <w:tc>
          <w:tcPr>
            <w:tcW w:w="7488" w:type="dxa"/>
          </w:tcPr>
          <w:p w14:paraId="3AFEA47A" w14:textId="7520B423" w:rsidR="001607E5" w:rsidRPr="001607E5" w:rsidRDefault="001607E5" w:rsidP="001607E5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Email phải tồn tại</w:t>
            </w:r>
          </w:p>
        </w:tc>
      </w:tr>
    </w:tbl>
    <w:p w14:paraId="607D323A" w14:textId="0239A5A5" w:rsidR="00512FAF" w:rsidRDefault="00F25C41" w:rsidP="00F25C41">
      <w:pPr>
        <w:pStyle w:val="Heading2"/>
        <w:rPr>
          <w:lang w:val="vi-VN"/>
        </w:rPr>
      </w:pPr>
      <w:bookmarkStart w:id="3" w:name="_Toc416105493"/>
      <w:r>
        <w:lastRenderedPageBreak/>
        <w:t xml:space="preserve">Use-case: </w:t>
      </w:r>
      <w:bookmarkEnd w:id="3"/>
      <w:r w:rsidR="00052D90">
        <w:t>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607E5" w14:paraId="45EBB442" w14:textId="77777777" w:rsidTr="00EF6383">
        <w:tc>
          <w:tcPr>
            <w:tcW w:w="2088" w:type="dxa"/>
          </w:tcPr>
          <w:p w14:paraId="73090057" w14:textId="77777777" w:rsidR="001607E5" w:rsidRDefault="001607E5" w:rsidP="00EF6383">
            <w:r>
              <w:t>Tên Use case</w:t>
            </w:r>
          </w:p>
        </w:tc>
        <w:tc>
          <w:tcPr>
            <w:tcW w:w="7488" w:type="dxa"/>
          </w:tcPr>
          <w:p w14:paraId="3B5EFBB9" w14:textId="33983592" w:rsidR="001607E5" w:rsidRDefault="001607E5" w:rsidP="00EF6383">
            <w:r w:rsidRPr="001607E5">
              <w:rPr>
                <w:rFonts w:hint="eastAsia"/>
              </w:rPr>
              <w:t>Đă</w:t>
            </w:r>
            <w:r w:rsidRPr="001607E5">
              <w:t xml:space="preserve">ng </w:t>
            </w:r>
            <w:r w:rsidR="001D2F1F">
              <w:t>nhập</w:t>
            </w:r>
          </w:p>
        </w:tc>
      </w:tr>
      <w:tr w:rsidR="001607E5" w14:paraId="046BC09B" w14:textId="77777777" w:rsidTr="00EF6383">
        <w:tc>
          <w:tcPr>
            <w:tcW w:w="2088" w:type="dxa"/>
          </w:tcPr>
          <w:p w14:paraId="7E6F2FD3" w14:textId="77777777" w:rsidR="001607E5" w:rsidRDefault="001607E5" w:rsidP="00EF6383">
            <w:r>
              <w:t>Mô tả</w:t>
            </w:r>
          </w:p>
        </w:tc>
        <w:tc>
          <w:tcPr>
            <w:tcW w:w="7488" w:type="dxa"/>
          </w:tcPr>
          <w:p w14:paraId="0A8AA86B" w14:textId="38682955" w:rsidR="001607E5" w:rsidRDefault="001607E5" w:rsidP="00EF6383">
            <w:r w:rsidRPr="001607E5">
              <w:t xml:space="preserve">Dùng để đăng </w:t>
            </w:r>
            <w:r w:rsidR="001D2F1F">
              <w:t>nhập</w:t>
            </w:r>
            <w:r w:rsidRPr="001607E5">
              <w:t xml:space="preserve"> tài khoản cho người dùng</w:t>
            </w:r>
          </w:p>
        </w:tc>
      </w:tr>
      <w:tr w:rsidR="001607E5" w14:paraId="7A20EF32" w14:textId="77777777" w:rsidTr="00EF6383">
        <w:tc>
          <w:tcPr>
            <w:tcW w:w="2088" w:type="dxa"/>
          </w:tcPr>
          <w:p w14:paraId="34C8A279" w14:textId="77777777" w:rsidR="001607E5" w:rsidRDefault="001607E5" w:rsidP="00EF6383">
            <w:r>
              <w:t>Người thực hiện</w:t>
            </w:r>
          </w:p>
        </w:tc>
        <w:tc>
          <w:tcPr>
            <w:tcW w:w="7488" w:type="dxa"/>
          </w:tcPr>
          <w:p w14:paraId="100DBD39" w14:textId="58177BB0" w:rsidR="001607E5" w:rsidRDefault="001D2F1F" w:rsidP="00EF6383">
            <w:r>
              <w:t>Non-User</w:t>
            </w:r>
          </w:p>
        </w:tc>
      </w:tr>
      <w:tr w:rsidR="001607E5" w14:paraId="2E8FCBC1" w14:textId="77777777" w:rsidTr="00EF6383">
        <w:tc>
          <w:tcPr>
            <w:tcW w:w="2088" w:type="dxa"/>
          </w:tcPr>
          <w:p w14:paraId="5C8559E8" w14:textId="77777777" w:rsidR="001607E5" w:rsidRDefault="001607E5" w:rsidP="00EF6383">
            <w:r>
              <w:t>Các bước</w:t>
            </w:r>
          </w:p>
        </w:tc>
        <w:tc>
          <w:tcPr>
            <w:tcW w:w="7488" w:type="dxa"/>
          </w:tcPr>
          <w:p w14:paraId="18C96AF7" w14:textId="2A962CCB" w:rsidR="001D2F1F" w:rsidRPr="00C54F4F" w:rsidRDefault="001D2F1F" w:rsidP="00C54F4F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C54F4F">
              <w:rPr>
                <w:rFonts w:ascii="Calibri" w:hAnsi="Calibri" w:cs="Calibri"/>
                <w:color w:val="000000"/>
              </w:rPr>
              <w:t xml:space="preserve">Nhấn nút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Pr="00C54F4F">
              <w:rPr>
                <w:rFonts w:ascii="Calibri" w:hAnsi="Calibri" w:cs="Calibri"/>
                <w:color w:val="000000"/>
              </w:rPr>
              <w:t>Đăng nhập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  <w:r w:rsidRPr="00C54F4F">
              <w:rPr>
                <w:rFonts w:ascii="Calibri" w:hAnsi="Calibri" w:cs="Calibri"/>
                <w:color w:val="000000"/>
              </w:rPr>
              <w:t xml:space="preserve"> tại trang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Pr="00C54F4F">
              <w:rPr>
                <w:rFonts w:ascii="Calibri" w:hAnsi="Calibri" w:cs="Calibri"/>
                <w:color w:val="000000"/>
              </w:rPr>
              <w:t>Home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  <w:r w:rsidRPr="00C54F4F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021939A9" w14:textId="57345585" w:rsidR="001D2F1F" w:rsidRPr="00C54F4F" w:rsidRDefault="001D2F1F" w:rsidP="00C54F4F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C54F4F">
              <w:rPr>
                <w:rFonts w:ascii="Calibri" w:hAnsi="Calibri" w:cs="Calibri"/>
                <w:color w:val="000000"/>
              </w:rPr>
              <w:t xml:space="preserve">Nhập tên đăng nhập vào ô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Pr="00C54F4F">
              <w:rPr>
                <w:rFonts w:ascii="Calibri" w:hAnsi="Calibri" w:cs="Calibri"/>
                <w:color w:val="000000"/>
              </w:rPr>
              <w:t>Tên đăng nhập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</w:p>
          <w:p w14:paraId="7EE13EA7" w14:textId="6EC89F9D" w:rsidR="00BC625E" w:rsidRDefault="001D2F1F" w:rsidP="00BC625E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C54F4F">
              <w:rPr>
                <w:rFonts w:ascii="Calibri" w:hAnsi="Calibri" w:cs="Calibri"/>
                <w:color w:val="000000"/>
              </w:rPr>
              <w:t xml:space="preserve">Nhập mật khẩu vào ô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="00410EB4">
              <w:rPr>
                <w:rFonts w:ascii="Calibri" w:hAnsi="Calibri" w:cs="Calibri"/>
                <w:color w:val="000000"/>
              </w:rPr>
              <w:t>M</w:t>
            </w:r>
            <w:r w:rsidRPr="00C54F4F">
              <w:rPr>
                <w:rFonts w:ascii="Calibri" w:hAnsi="Calibri" w:cs="Calibri"/>
                <w:color w:val="000000"/>
              </w:rPr>
              <w:t>ật khẩu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</w:p>
          <w:p w14:paraId="222D9291" w14:textId="23D81C63" w:rsidR="00BC625E" w:rsidRDefault="00BC625E" w:rsidP="00BC625E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Nhất nút Enter hay “Đăng </w:t>
            </w:r>
            <w:r>
              <w:rPr>
                <w:rFonts w:ascii="Calibri" w:hAnsi="Calibri" w:cs="Calibri"/>
                <w:color w:val="000000"/>
              </w:rPr>
              <w:t>nhập</w:t>
            </w:r>
            <w:r>
              <w:rPr>
                <w:rFonts w:ascii="Calibri" w:hAnsi="Calibri" w:cs="Calibri"/>
                <w:color w:val="000000"/>
              </w:rPr>
              <w:t>”</w:t>
            </w:r>
          </w:p>
          <w:p w14:paraId="0ADF2B61" w14:textId="54B3F532" w:rsidR="001607E5" w:rsidRPr="00C54F4F" w:rsidRDefault="00BC625E" w:rsidP="00BC625E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Hệ thống </w:t>
            </w:r>
            <w:r w:rsidR="006A650B">
              <w:rPr>
                <w:rFonts w:ascii="Calibri" w:hAnsi="Calibri" w:cs="Calibri"/>
                <w:color w:val="000000"/>
              </w:rPr>
              <w:t>đăng nhập tài khoản cho người dùng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1607E5" w14:paraId="0FF9C2FD" w14:textId="77777777" w:rsidTr="00EF6383">
        <w:tc>
          <w:tcPr>
            <w:tcW w:w="2088" w:type="dxa"/>
          </w:tcPr>
          <w:p w14:paraId="5D8888B2" w14:textId="77777777" w:rsidR="001607E5" w:rsidRDefault="001607E5" w:rsidP="00EF6383">
            <w:r>
              <w:t>Các trường hợp khác</w:t>
            </w:r>
          </w:p>
        </w:tc>
        <w:tc>
          <w:tcPr>
            <w:tcW w:w="7488" w:type="dxa"/>
          </w:tcPr>
          <w:p w14:paraId="59F10FD8" w14:textId="41886FFF" w:rsidR="001607E5" w:rsidRPr="00C54F4F" w:rsidRDefault="00C54F4F" w:rsidP="00EF6383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Trường hợp 1: Tên đăng nhập không tồn tại trong hệ thống</w:t>
            </w:r>
            <w:r>
              <w:rPr>
                <w:rFonts w:ascii="Calibri" w:hAnsi="Calibri" w:cs="Calibri"/>
                <w:color w:val="000000"/>
              </w:rPr>
              <w:br/>
            </w:r>
            <w:r w:rsidR="00E33186">
              <w:rPr>
                <w:rFonts w:ascii="Calibri" w:hAnsi="Calibri" w:cs="Calibri"/>
                <w:color w:val="000000"/>
              </w:rPr>
              <w:t xml:space="preserve">       </w:t>
            </w:r>
            <w:r>
              <w:rPr>
                <w:rFonts w:ascii="Calibri" w:hAnsi="Calibri" w:cs="Calibri"/>
                <w:color w:val="000000"/>
              </w:rPr>
              <w:t>2. Nhập lại tên đăng nhập</w:t>
            </w:r>
            <w:r>
              <w:rPr>
                <w:rFonts w:ascii="Calibri" w:hAnsi="Calibri" w:cs="Calibri"/>
                <w:color w:val="000000"/>
              </w:rPr>
              <w:br/>
              <w:t>Trường hợp 2: Mật khẩu không khớp với tên đăng nhập tương ứng</w:t>
            </w:r>
            <w:r>
              <w:rPr>
                <w:rFonts w:ascii="Calibri" w:hAnsi="Calibri" w:cs="Calibri"/>
                <w:color w:val="000000"/>
              </w:rPr>
              <w:br/>
            </w:r>
            <w:r w:rsidR="00E33186">
              <w:rPr>
                <w:rFonts w:ascii="Calibri" w:hAnsi="Calibri" w:cs="Calibri"/>
                <w:color w:val="000000"/>
              </w:rPr>
              <w:t xml:space="preserve">       </w:t>
            </w:r>
            <w:r>
              <w:rPr>
                <w:rFonts w:ascii="Calibri" w:hAnsi="Calibri" w:cs="Calibri"/>
                <w:color w:val="000000"/>
              </w:rPr>
              <w:t>3. Nhập lại mật khẩu</w:t>
            </w:r>
          </w:p>
        </w:tc>
      </w:tr>
      <w:tr w:rsidR="001607E5" w14:paraId="2C334C4B" w14:textId="77777777" w:rsidTr="00EF6383">
        <w:tc>
          <w:tcPr>
            <w:tcW w:w="2088" w:type="dxa"/>
          </w:tcPr>
          <w:p w14:paraId="7BBA1E80" w14:textId="77777777" w:rsidR="001607E5" w:rsidRDefault="001607E5" w:rsidP="00EF6383">
            <w:r>
              <w:t>Yêu cầu</w:t>
            </w:r>
          </w:p>
        </w:tc>
        <w:tc>
          <w:tcPr>
            <w:tcW w:w="7488" w:type="dxa"/>
          </w:tcPr>
          <w:p w14:paraId="2E31165A" w14:textId="77777777" w:rsidR="001607E5" w:rsidRPr="001607E5" w:rsidRDefault="001607E5" w:rsidP="00EF6383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Email phải tồn tại</w:t>
            </w:r>
          </w:p>
        </w:tc>
      </w:tr>
    </w:tbl>
    <w:p w14:paraId="2CB7D770" w14:textId="77777777" w:rsidR="001D2F1F" w:rsidRPr="00052D90" w:rsidRDefault="00052D90" w:rsidP="00052D90">
      <w:pPr>
        <w:pStyle w:val="Heading2"/>
        <w:rPr>
          <w:lang w:val="vi-VN"/>
        </w:rPr>
      </w:pPr>
      <w:r>
        <w:t xml:space="preserve">Use-case: </w:t>
      </w:r>
      <w:r>
        <w:t>Tạo Face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D2F1F" w14:paraId="65060F1E" w14:textId="77777777" w:rsidTr="00EF6383">
        <w:tc>
          <w:tcPr>
            <w:tcW w:w="2088" w:type="dxa"/>
          </w:tcPr>
          <w:p w14:paraId="23D09DD5" w14:textId="77777777" w:rsidR="001D2F1F" w:rsidRDefault="001D2F1F" w:rsidP="00EF6383">
            <w:r>
              <w:t>Tên Use case</w:t>
            </w:r>
          </w:p>
        </w:tc>
        <w:tc>
          <w:tcPr>
            <w:tcW w:w="7488" w:type="dxa"/>
          </w:tcPr>
          <w:p w14:paraId="1543CC6C" w14:textId="639C81F6" w:rsidR="001D2F1F" w:rsidRDefault="00C54F4F" w:rsidP="00EF6383">
            <w:r>
              <w:t>Tạo Face ID</w:t>
            </w:r>
          </w:p>
        </w:tc>
      </w:tr>
      <w:tr w:rsidR="001D2F1F" w14:paraId="4894018F" w14:textId="77777777" w:rsidTr="00EF6383">
        <w:tc>
          <w:tcPr>
            <w:tcW w:w="2088" w:type="dxa"/>
          </w:tcPr>
          <w:p w14:paraId="347EE178" w14:textId="77777777" w:rsidR="001D2F1F" w:rsidRDefault="001D2F1F" w:rsidP="00EF6383">
            <w:r>
              <w:t>Mô tả</w:t>
            </w:r>
          </w:p>
        </w:tc>
        <w:tc>
          <w:tcPr>
            <w:tcW w:w="7488" w:type="dxa"/>
          </w:tcPr>
          <w:p w14:paraId="029C7DD5" w14:textId="3B29FE3C" w:rsidR="001D2F1F" w:rsidRDefault="00C54F4F" w:rsidP="00EF6383">
            <w:r>
              <w:t>Tạo Face ID để người dùng có thể đăng nhập bằng khuôn mặt</w:t>
            </w:r>
          </w:p>
        </w:tc>
      </w:tr>
      <w:tr w:rsidR="001D2F1F" w14:paraId="131DA225" w14:textId="77777777" w:rsidTr="00EF6383">
        <w:tc>
          <w:tcPr>
            <w:tcW w:w="2088" w:type="dxa"/>
          </w:tcPr>
          <w:p w14:paraId="710CB918" w14:textId="77777777" w:rsidR="001D2F1F" w:rsidRDefault="001D2F1F" w:rsidP="00EF6383">
            <w:r>
              <w:t>Người thực hiện</w:t>
            </w:r>
          </w:p>
        </w:tc>
        <w:tc>
          <w:tcPr>
            <w:tcW w:w="7488" w:type="dxa"/>
          </w:tcPr>
          <w:p w14:paraId="1025BF03" w14:textId="42BFFAF4" w:rsidR="001D2F1F" w:rsidRDefault="00C54F4F" w:rsidP="00EF6383">
            <w:r>
              <w:t>User</w:t>
            </w:r>
          </w:p>
        </w:tc>
      </w:tr>
      <w:tr w:rsidR="001D2F1F" w14:paraId="41865136" w14:textId="77777777" w:rsidTr="00EF6383">
        <w:tc>
          <w:tcPr>
            <w:tcW w:w="2088" w:type="dxa"/>
          </w:tcPr>
          <w:p w14:paraId="72E226ED" w14:textId="77777777" w:rsidR="001D2F1F" w:rsidRDefault="001D2F1F" w:rsidP="00EF6383">
            <w:r>
              <w:t>Các bước</w:t>
            </w:r>
          </w:p>
        </w:tc>
        <w:tc>
          <w:tcPr>
            <w:tcW w:w="7488" w:type="dxa"/>
          </w:tcPr>
          <w:p w14:paraId="68FC48DB" w14:textId="703351AA" w:rsidR="001D2F1F" w:rsidRDefault="001D2F1F" w:rsidP="001D2F1F">
            <w:pPr>
              <w:pStyle w:val="ListParagraph"/>
              <w:numPr>
                <w:ilvl w:val="0"/>
                <w:numId w:val="37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Nhấn nút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="00C54F4F">
              <w:rPr>
                <w:rFonts w:ascii="Calibri" w:hAnsi="Calibri" w:cs="Calibri"/>
                <w:color w:val="000000"/>
              </w:rPr>
              <w:t>Tạo Face ID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  <w:r w:rsidRPr="001607E5">
              <w:rPr>
                <w:rFonts w:ascii="Calibri" w:hAnsi="Calibri" w:cs="Calibri"/>
                <w:color w:val="000000"/>
              </w:rPr>
              <w:t xml:space="preserve"> tại trang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="00C54F4F">
              <w:rPr>
                <w:rFonts w:ascii="Calibri" w:hAnsi="Calibri" w:cs="Calibri"/>
                <w:color w:val="000000"/>
              </w:rPr>
              <w:t>Profile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  <w:r w:rsidRPr="001607E5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183F604" w14:textId="11D5E19F" w:rsidR="001D2F1F" w:rsidRDefault="00C54F4F" w:rsidP="001D2F1F">
            <w:pPr>
              <w:pStyle w:val="ListParagraph"/>
              <w:numPr>
                <w:ilvl w:val="0"/>
                <w:numId w:val="37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Bật face cam</w:t>
            </w:r>
          </w:p>
          <w:p w14:paraId="3D97A372" w14:textId="77777777" w:rsidR="001D2F1F" w:rsidRDefault="00C54F4F" w:rsidP="00C54F4F">
            <w:pPr>
              <w:pStyle w:val="ListParagraph"/>
              <w:numPr>
                <w:ilvl w:val="0"/>
                <w:numId w:val="37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Đưa gương mặt của người dùng lên face cam</w:t>
            </w:r>
          </w:p>
          <w:p w14:paraId="3D069B73" w14:textId="3F6655FD" w:rsidR="00C54F4F" w:rsidRPr="00C54F4F" w:rsidRDefault="00C54F4F" w:rsidP="00C54F4F">
            <w:pPr>
              <w:pStyle w:val="ListParagraph"/>
              <w:numPr>
                <w:ilvl w:val="0"/>
                <w:numId w:val="37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Hệ thống đưa thông báo thành công và quay trở lại trang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>
              <w:rPr>
                <w:rFonts w:ascii="Calibri" w:hAnsi="Calibri" w:cs="Calibri"/>
                <w:color w:val="000000"/>
              </w:rPr>
              <w:t>Profile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</w:p>
        </w:tc>
      </w:tr>
      <w:tr w:rsidR="001D2F1F" w14:paraId="1C6D7E2C" w14:textId="77777777" w:rsidTr="00EF6383">
        <w:tc>
          <w:tcPr>
            <w:tcW w:w="2088" w:type="dxa"/>
          </w:tcPr>
          <w:p w14:paraId="58E65491" w14:textId="77777777" w:rsidR="001D2F1F" w:rsidRDefault="001D2F1F" w:rsidP="00EF6383">
            <w:r>
              <w:t>Các trường hợp khác</w:t>
            </w:r>
          </w:p>
        </w:tc>
        <w:tc>
          <w:tcPr>
            <w:tcW w:w="7488" w:type="dxa"/>
          </w:tcPr>
          <w:p w14:paraId="17471140" w14:textId="686BF0CE" w:rsidR="001D2F1F" w:rsidRDefault="00C54F4F" w:rsidP="00EF6383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  <w:tr w:rsidR="001D2F1F" w14:paraId="6BCAD3AB" w14:textId="77777777" w:rsidTr="00EF6383">
        <w:tc>
          <w:tcPr>
            <w:tcW w:w="2088" w:type="dxa"/>
          </w:tcPr>
          <w:p w14:paraId="2F8E211F" w14:textId="77777777" w:rsidR="001D2F1F" w:rsidRDefault="001D2F1F" w:rsidP="00EF6383">
            <w:r>
              <w:t>Yêu cầu</w:t>
            </w:r>
          </w:p>
        </w:tc>
        <w:tc>
          <w:tcPr>
            <w:tcW w:w="7488" w:type="dxa"/>
          </w:tcPr>
          <w:p w14:paraId="7A997282" w14:textId="79EE5496" w:rsidR="001D2F1F" w:rsidRPr="001607E5" w:rsidRDefault="00BC625E" w:rsidP="00EF6383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Có face cam</w:t>
            </w:r>
          </w:p>
        </w:tc>
      </w:tr>
    </w:tbl>
    <w:p w14:paraId="3483A3D7" w14:textId="470CEA32" w:rsidR="00052D90" w:rsidRPr="00052D90" w:rsidRDefault="00052D90" w:rsidP="00052D90">
      <w:pPr>
        <w:pStyle w:val="Heading2"/>
      </w:pPr>
      <w:r>
        <w:t xml:space="preserve">Use-case: </w:t>
      </w:r>
      <w:r>
        <w:t>Đăng nhập bằng Face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052D90" w14:paraId="7F773889" w14:textId="77777777" w:rsidTr="00EF6383">
        <w:tc>
          <w:tcPr>
            <w:tcW w:w="2088" w:type="dxa"/>
          </w:tcPr>
          <w:p w14:paraId="5120FE04" w14:textId="77777777" w:rsidR="00052D90" w:rsidRDefault="00052D90" w:rsidP="00EF6383">
            <w:r>
              <w:t>Tên Use case</w:t>
            </w:r>
          </w:p>
        </w:tc>
        <w:tc>
          <w:tcPr>
            <w:tcW w:w="7488" w:type="dxa"/>
          </w:tcPr>
          <w:p w14:paraId="79BDBFE2" w14:textId="2EB90B8C" w:rsidR="00052D90" w:rsidRDefault="00BC625E" w:rsidP="00EF6383">
            <w:r>
              <w:t>Đăng nhập bằng Face ID</w:t>
            </w:r>
          </w:p>
        </w:tc>
      </w:tr>
      <w:tr w:rsidR="00052D90" w14:paraId="547F7E0D" w14:textId="77777777" w:rsidTr="00EF6383">
        <w:tc>
          <w:tcPr>
            <w:tcW w:w="2088" w:type="dxa"/>
          </w:tcPr>
          <w:p w14:paraId="1BC0CE4B" w14:textId="77777777" w:rsidR="00052D90" w:rsidRDefault="00052D90" w:rsidP="00EF6383">
            <w:r>
              <w:t>Mô tả</w:t>
            </w:r>
          </w:p>
        </w:tc>
        <w:tc>
          <w:tcPr>
            <w:tcW w:w="7488" w:type="dxa"/>
          </w:tcPr>
          <w:p w14:paraId="4EB6C3B9" w14:textId="48420FC8" w:rsidR="00052D90" w:rsidRDefault="00052D90" w:rsidP="00EF6383">
            <w:r w:rsidRPr="001607E5">
              <w:t xml:space="preserve">Dùng để </w:t>
            </w:r>
            <w:r w:rsidR="00BC625E">
              <w:t>đăng nhập</w:t>
            </w:r>
            <w:r w:rsidR="00BC625E">
              <w:t xml:space="preserve"> tài khoản</w:t>
            </w:r>
            <w:r w:rsidR="00BC625E">
              <w:t xml:space="preserve"> bằng khuôn mặt</w:t>
            </w:r>
          </w:p>
        </w:tc>
      </w:tr>
      <w:tr w:rsidR="00052D90" w14:paraId="6FFF53F8" w14:textId="77777777" w:rsidTr="00EF6383">
        <w:tc>
          <w:tcPr>
            <w:tcW w:w="2088" w:type="dxa"/>
          </w:tcPr>
          <w:p w14:paraId="3A139D80" w14:textId="77777777" w:rsidR="00052D90" w:rsidRDefault="00052D90" w:rsidP="00EF6383">
            <w:r>
              <w:t>Người thực hiện</w:t>
            </w:r>
          </w:p>
        </w:tc>
        <w:tc>
          <w:tcPr>
            <w:tcW w:w="7488" w:type="dxa"/>
          </w:tcPr>
          <w:p w14:paraId="1D8E1D1B" w14:textId="32BC32F5" w:rsidR="00052D90" w:rsidRDefault="00BC625E" w:rsidP="00EF6383">
            <w:r>
              <w:t>Non-User</w:t>
            </w:r>
          </w:p>
        </w:tc>
      </w:tr>
      <w:tr w:rsidR="00BC625E" w14:paraId="0D07AB50" w14:textId="77777777" w:rsidTr="00EF6383">
        <w:tc>
          <w:tcPr>
            <w:tcW w:w="2088" w:type="dxa"/>
          </w:tcPr>
          <w:p w14:paraId="31455605" w14:textId="77777777" w:rsidR="00BC625E" w:rsidRDefault="00BC625E" w:rsidP="00BC625E">
            <w:r>
              <w:t>Các bước</w:t>
            </w:r>
          </w:p>
        </w:tc>
        <w:tc>
          <w:tcPr>
            <w:tcW w:w="7488" w:type="dxa"/>
          </w:tcPr>
          <w:p w14:paraId="1AEF7479" w14:textId="498CD5FD" w:rsidR="00BC625E" w:rsidRDefault="00BC625E" w:rsidP="00BC625E">
            <w:pPr>
              <w:pStyle w:val="ListParagraph"/>
              <w:numPr>
                <w:ilvl w:val="0"/>
                <w:numId w:val="45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C54F4F">
              <w:rPr>
                <w:rFonts w:ascii="Calibri" w:hAnsi="Calibri" w:cs="Calibri"/>
                <w:color w:val="000000"/>
              </w:rPr>
              <w:t xml:space="preserve">Nhấn nút </w:t>
            </w:r>
            <w:r>
              <w:rPr>
                <w:rFonts w:ascii="Calibri" w:hAnsi="Calibri" w:cs="Calibri"/>
                <w:color w:val="000000"/>
              </w:rPr>
              <w:t>“</w:t>
            </w:r>
            <w:r w:rsidRPr="00C54F4F">
              <w:rPr>
                <w:rFonts w:ascii="Calibri" w:hAnsi="Calibri" w:cs="Calibri"/>
                <w:color w:val="000000"/>
              </w:rPr>
              <w:t>Đăng nhập</w:t>
            </w:r>
            <w:r>
              <w:rPr>
                <w:rFonts w:ascii="Calibri" w:hAnsi="Calibri" w:cs="Calibri"/>
                <w:color w:val="000000"/>
              </w:rPr>
              <w:t>”</w:t>
            </w:r>
            <w:r w:rsidRPr="00C54F4F">
              <w:rPr>
                <w:rFonts w:ascii="Calibri" w:hAnsi="Calibri" w:cs="Calibri"/>
                <w:color w:val="000000"/>
              </w:rPr>
              <w:t xml:space="preserve"> tại trang </w:t>
            </w:r>
            <w:r>
              <w:rPr>
                <w:rFonts w:ascii="Calibri" w:hAnsi="Calibri" w:cs="Calibri"/>
                <w:color w:val="000000"/>
              </w:rPr>
              <w:t>“</w:t>
            </w:r>
            <w:r w:rsidRPr="00C54F4F">
              <w:rPr>
                <w:rFonts w:ascii="Calibri" w:hAnsi="Calibri" w:cs="Calibri"/>
                <w:color w:val="000000"/>
              </w:rPr>
              <w:t>Home</w:t>
            </w:r>
            <w:r>
              <w:rPr>
                <w:rFonts w:ascii="Calibri" w:hAnsi="Calibri" w:cs="Calibri"/>
                <w:color w:val="000000"/>
              </w:rPr>
              <w:t>”</w:t>
            </w:r>
            <w:r w:rsidRPr="00C54F4F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5C36AA78" w14:textId="7BC9673D" w:rsidR="00BC625E" w:rsidRPr="00C54F4F" w:rsidRDefault="00BC625E" w:rsidP="00BC625E">
            <w:pPr>
              <w:pStyle w:val="ListParagraph"/>
              <w:numPr>
                <w:ilvl w:val="0"/>
                <w:numId w:val="45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Nhất nút “Đăng nhập bằng khuôn mặt”</w:t>
            </w:r>
          </w:p>
          <w:p w14:paraId="6F540F3C" w14:textId="67A5E07D" w:rsidR="00BC625E" w:rsidRPr="00C54F4F" w:rsidRDefault="00BC625E" w:rsidP="00BC625E">
            <w:pPr>
              <w:pStyle w:val="ListParagraph"/>
              <w:numPr>
                <w:ilvl w:val="0"/>
                <w:numId w:val="45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C54F4F">
              <w:rPr>
                <w:rFonts w:ascii="Calibri" w:hAnsi="Calibri" w:cs="Calibri"/>
                <w:color w:val="000000"/>
              </w:rPr>
              <w:t xml:space="preserve">Nhập tên đăng nhập vào ô </w:t>
            </w:r>
            <w:r>
              <w:rPr>
                <w:rFonts w:ascii="Calibri" w:hAnsi="Calibri" w:cs="Calibri"/>
                <w:color w:val="000000"/>
              </w:rPr>
              <w:t>“</w:t>
            </w:r>
            <w:r w:rsidRPr="00C54F4F">
              <w:rPr>
                <w:rFonts w:ascii="Calibri" w:hAnsi="Calibri" w:cs="Calibri"/>
                <w:color w:val="000000"/>
              </w:rPr>
              <w:t>Tên đăng nhập</w:t>
            </w:r>
            <w:r>
              <w:rPr>
                <w:rFonts w:ascii="Calibri" w:hAnsi="Calibri" w:cs="Calibri"/>
                <w:color w:val="000000"/>
              </w:rPr>
              <w:t>”</w:t>
            </w:r>
          </w:p>
          <w:p w14:paraId="06D9635E" w14:textId="6A467DFA" w:rsidR="00BC625E" w:rsidRDefault="00BC625E" w:rsidP="006A650B">
            <w:pPr>
              <w:pStyle w:val="ListParagraph"/>
              <w:numPr>
                <w:ilvl w:val="0"/>
                <w:numId w:val="45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Bật face cam</w:t>
            </w:r>
          </w:p>
          <w:p w14:paraId="45250288" w14:textId="00932314" w:rsidR="006A650B" w:rsidRPr="006A650B" w:rsidRDefault="00BC625E" w:rsidP="006A650B">
            <w:pPr>
              <w:pStyle w:val="ListParagraph"/>
              <w:numPr>
                <w:ilvl w:val="0"/>
                <w:numId w:val="45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6A650B">
              <w:rPr>
                <w:rFonts w:ascii="Calibri" w:hAnsi="Calibri" w:cs="Calibri"/>
                <w:color w:val="000000"/>
              </w:rPr>
              <w:t>Đưa gương mặt của người dùng lên face cam</w:t>
            </w:r>
          </w:p>
          <w:p w14:paraId="634FF21A" w14:textId="37DEF984" w:rsidR="00BC625E" w:rsidRPr="00BC625E" w:rsidRDefault="006A650B" w:rsidP="006A650B">
            <w:pPr>
              <w:pStyle w:val="ListParagraph"/>
              <w:numPr>
                <w:ilvl w:val="0"/>
                <w:numId w:val="45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Hệ thống đăng nhập tài khoản cho người dùng</w:t>
            </w:r>
          </w:p>
        </w:tc>
      </w:tr>
      <w:tr w:rsidR="00BC625E" w14:paraId="5FCC0780" w14:textId="77777777" w:rsidTr="00EF6383">
        <w:tc>
          <w:tcPr>
            <w:tcW w:w="2088" w:type="dxa"/>
          </w:tcPr>
          <w:p w14:paraId="7A43C3B2" w14:textId="77777777" w:rsidR="00BC625E" w:rsidRDefault="00BC625E" w:rsidP="00BC625E">
            <w:r>
              <w:t>Các trường hợp khác</w:t>
            </w:r>
          </w:p>
        </w:tc>
        <w:tc>
          <w:tcPr>
            <w:tcW w:w="7488" w:type="dxa"/>
          </w:tcPr>
          <w:p w14:paraId="14B7873E" w14:textId="371B0820" w:rsidR="00BC625E" w:rsidRDefault="006A650B" w:rsidP="00BC625E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Trường hợp 1: Tên đăng nhập không tồn tại trong hệ thống</w:t>
            </w:r>
            <w:r>
              <w:rPr>
                <w:rFonts w:ascii="Calibri" w:hAnsi="Calibri" w:cs="Calibri"/>
                <w:color w:val="000000"/>
              </w:rPr>
              <w:br/>
            </w:r>
            <w:r w:rsidR="00E33186">
              <w:rPr>
                <w:rFonts w:ascii="Calibri" w:hAnsi="Calibri" w:cs="Calibri"/>
                <w:color w:val="000000"/>
              </w:rPr>
              <w:t xml:space="preserve">       </w:t>
            </w:r>
            <w:r>
              <w:rPr>
                <w:rFonts w:ascii="Calibri" w:hAnsi="Calibri" w:cs="Calibri"/>
                <w:color w:val="000000"/>
              </w:rPr>
              <w:t>3</w:t>
            </w:r>
            <w:r>
              <w:rPr>
                <w:rFonts w:ascii="Calibri" w:hAnsi="Calibri" w:cs="Calibri"/>
                <w:color w:val="000000"/>
              </w:rPr>
              <w:t>. Nhập lại tên đăng nhập</w:t>
            </w:r>
            <w:r>
              <w:rPr>
                <w:rFonts w:ascii="Calibri" w:hAnsi="Calibri" w:cs="Calibri"/>
                <w:color w:val="000000"/>
              </w:rPr>
              <w:br/>
              <w:t xml:space="preserve">Trường hợp 2: </w:t>
            </w:r>
            <w:r>
              <w:rPr>
                <w:rFonts w:ascii="Calibri" w:hAnsi="Calibri" w:cs="Calibri"/>
                <w:color w:val="000000"/>
              </w:rPr>
              <w:t>Gương mặt</w:t>
            </w:r>
            <w:r>
              <w:rPr>
                <w:rFonts w:ascii="Calibri" w:hAnsi="Calibri" w:cs="Calibri"/>
                <w:color w:val="000000"/>
              </w:rPr>
              <w:t xml:space="preserve"> không khớp với tên đăng nhập tương ứng</w:t>
            </w:r>
            <w:r>
              <w:rPr>
                <w:rFonts w:ascii="Calibri" w:hAnsi="Calibri" w:cs="Calibri"/>
                <w:color w:val="000000"/>
              </w:rPr>
              <w:br/>
            </w:r>
            <w:r w:rsidR="00E33186">
              <w:rPr>
                <w:rFonts w:ascii="Calibri" w:hAnsi="Calibri" w:cs="Calibri"/>
                <w:color w:val="000000"/>
              </w:rPr>
              <w:t xml:space="preserve">       </w:t>
            </w:r>
            <w:r>
              <w:rPr>
                <w:rFonts w:ascii="Calibri" w:hAnsi="Calibri" w:cs="Calibri"/>
                <w:color w:val="000000"/>
              </w:rPr>
              <w:t>5</w:t>
            </w:r>
            <w:r>
              <w:rPr>
                <w:rFonts w:ascii="Calibri" w:hAnsi="Calibri" w:cs="Calibri"/>
                <w:color w:val="000000"/>
              </w:rPr>
              <w:t xml:space="preserve">. </w:t>
            </w:r>
            <w:r w:rsidRPr="006A650B">
              <w:rPr>
                <w:rFonts w:ascii="Calibri" w:hAnsi="Calibri" w:cs="Calibri"/>
                <w:color w:val="000000"/>
              </w:rPr>
              <w:t>Đưa gương mặt của người dùng lên face cam</w:t>
            </w:r>
            <w:r>
              <w:rPr>
                <w:rFonts w:ascii="Calibri" w:hAnsi="Calibri" w:cs="Calibri"/>
                <w:color w:val="000000"/>
              </w:rPr>
              <w:t xml:space="preserve"> lại</w:t>
            </w:r>
          </w:p>
        </w:tc>
      </w:tr>
      <w:tr w:rsidR="00BC625E" w14:paraId="453B248B" w14:textId="77777777" w:rsidTr="00EF6383">
        <w:tc>
          <w:tcPr>
            <w:tcW w:w="2088" w:type="dxa"/>
          </w:tcPr>
          <w:p w14:paraId="31489942" w14:textId="77777777" w:rsidR="00BC625E" w:rsidRDefault="00BC625E" w:rsidP="00BC625E">
            <w:r>
              <w:t>Yêu cầu</w:t>
            </w:r>
          </w:p>
        </w:tc>
        <w:tc>
          <w:tcPr>
            <w:tcW w:w="7488" w:type="dxa"/>
          </w:tcPr>
          <w:p w14:paraId="492C580F" w14:textId="4E0EE834" w:rsidR="00BC625E" w:rsidRPr="001607E5" w:rsidRDefault="006A650B" w:rsidP="00BC625E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Tài khoản tồn tại và có Face ID</w:t>
            </w:r>
          </w:p>
        </w:tc>
      </w:tr>
    </w:tbl>
    <w:p w14:paraId="4ADD42C7" w14:textId="77777777" w:rsidR="001D2F1F" w:rsidRPr="00052D90" w:rsidRDefault="001607E5" w:rsidP="00052D90">
      <w:pPr>
        <w:pStyle w:val="Heading2"/>
        <w:rPr>
          <w:lang w:val="vi-VN"/>
        </w:rPr>
      </w:pPr>
      <w:r>
        <w:t xml:space="preserve">Use-case: </w:t>
      </w:r>
      <w:r w:rsidR="00052D90">
        <w:t>Đăng xuất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D2F1F" w14:paraId="6A9A2B4F" w14:textId="77777777" w:rsidTr="00EF6383">
        <w:tc>
          <w:tcPr>
            <w:tcW w:w="2088" w:type="dxa"/>
          </w:tcPr>
          <w:p w14:paraId="2557B2A6" w14:textId="77777777" w:rsidR="001D2F1F" w:rsidRDefault="001D2F1F" w:rsidP="00EF6383">
            <w:r>
              <w:t>Tên Use case</w:t>
            </w:r>
          </w:p>
        </w:tc>
        <w:tc>
          <w:tcPr>
            <w:tcW w:w="7488" w:type="dxa"/>
          </w:tcPr>
          <w:p w14:paraId="306D426D" w14:textId="37133B09" w:rsidR="001D2F1F" w:rsidRDefault="001D2F1F" w:rsidP="00EF6383">
            <w:r w:rsidRPr="001607E5">
              <w:rPr>
                <w:rFonts w:hint="eastAsia"/>
              </w:rPr>
              <w:t>Đă</w:t>
            </w:r>
            <w:r w:rsidRPr="001607E5">
              <w:t xml:space="preserve">ng </w:t>
            </w:r>
            <w:r w:rsidR="006A650B">
              <w:t>xuất</w:t>
            </w:r>
          </w:p>
        </w:tc>
      </w:tr>
      <w:tr w:rsidR="001D2F1F" w14:paraId="15535FDC" w14:textId="77777777" w:rsidTr="00EF6383">
        <w:tc>
          <w:tcPr>
            <w:tcW w:w="2088" w:type="dxa"/>
          </w:tcPr>
          <w:p w14:paraId="377C5C21" w14:textId="77777777" w:rsidR="001D2F1F" w:rsidRDefault="001D2F1F" w:rsidP="00EF6383">
            <w:r>
              <w:t>Mô tả</w:t>
            </w:r>
          </w:p>
        </w:tc>
        <w:tc>
          <w:tcPr>
            <w:tcW w:w="7488" w:type="dxa"/>
          </w:tcPr>
          <w:p w14:paraId="38E71D14" w14:textId="050C309F" w:rsidR="001D2F1F" w:rsidRDefault="001D2F1F" w:rsidP="00EF6383">
            <w:r w:rsidRPr="001607E5">
              <w:t xml:space="preserve">Dùng để đăng </w:t>
            </w:r>
            <w:r w:rsidR="006A650B">
              <w:t>xuất</w:t>
            </w:r>
            <w:r w:rsidRPr="001607E5">
              <w:t xml:space="preserve"> tài khoản cho người dùng</w:t>
            </w:r>
          </w:p>
        </w:tc>
      </w:tr>
      <w:tr w:rsidR="001D2F1F" w14:paraId="22C2D80C" w14:textId="77777777" w:rsidTr="00EF6383">
        <w:tc>
          <w:tcPr>
            <w:tcW w:w="2088" w:type="dxa"/>
          </w:tcPr>
          <w:p w14:paraId="3A913B5C" w14:textId="77777777" w:rsidR="001D2F1F" w:rsidRDefault="001D2F1F" w:rsidP="00EF6383">
            <w:r>
              <w:lastRenderedPageBreak/>
              <w:t>Người thực hiện</w:t>
            </w:r>
          </w:p>
        </w:tc>
        <w:tc>
          <w:tcPr>
            <w:tcW w:w="7488" w:type="dxa"/>
          </w:tcPr>
          <w:p w14:paraId="709F1A5A" w14:textId="505114E2" w:rsidR="001D2F1F" w:rsidRDefault="006A650B" w:rsidP="00EF6383">
            <w:r>
              <w:t>User</w:t>
            </w:r>
          </w:p>
        </w:tc>
      </w:tr>
      <w:tr w:rsidR="001D2F1F" w14:paraId="29E30E79" w14:textId="77777777" w:rsidTr="00EF6383">
        <w:tc>
          <w:tcPr>
            <w:tcW w:w="2088" w:type="dxa"/>
          </w:tcPr>
          <w:p w14:paraId="27E706D3" w14:textId="77777777" w:rsidR="001D2F1F" w:rsidRDefault="001D2F1F" w:rsidP="00EF6383">
            <w:r>
              <w:t>Các bước</w:t>
            </w:r>
          </w:p>
        </w:tc>
        <w:tc>
          <w:tcPr>
            <w:tcW w:w="7488" w:type="dxa"/>
          </w:tcPr>
          <w:p w14:paraId="01910030" w14:textId="77777777" w:rsidR="001D2F1F" w:rsidRDefault="006A650B" w:rsidP="006A650B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Nhất nút đăng xuất tại trang “Profile”</w:t>
            </w:r>
          </w:p>
          <w:p w14:paraId="2D261AE8" w14:textId="79A4767E" w:rsidR="006A650B" w:rsidRPr="001607E5" w:rsidRDefault="006A650B" w:rsidP="006A650B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Hệ thống đăng xuất tài khoản cho người dùng</w:t>
            </w:r>
          </w:p>
        </w:tc>
      </w:tr>
      <w:tr w:rsidR="001D2F1F" w14:paraId="0132DFC0" w14:textId="77777777" w:rsidTr="00EF6383">
        <w:tc>
          <w:tcPr>
            <w:tcW w:w="2088" w:type="dxa"/>
          </w:tcPr>
          <w:p w14:paraId="06AF09C8" w14:textId="77777777" w:rsidR="001D2F1F" w:rsidRDefault="001D2F1F" w:rsidP="00EF6383">
            <w:r>
              <w:t>Các trường hợp khác</w:t>
            </w:r>
          </w:p>
        </w:tc>
        <w:tc>
          <w:tcPr>
            <w:tcW w:w="7488" w:type="dxa"/>
          </w:tcPr>
          <w:p w14:paraId="0416FEA0" w14:textId="588B07DB" w:rsidR="001D2F1F" w:rsidRDefault="006A650B" w:rsidP="00EF6383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  <w:tr w:rsidR="001D2F1F" w14:paraId="406B5360" w14:textId="77777777" w:rsidTr="00EF6383">
        <w:tc>
          <w:tcPr>
            <w:tcW w:w="2088" w:type="dxa"/>
          </w:tcPr>
          <w:p w14:paraId="17BE6EE4" w14:textId="77777777" w:rsidR="001D2F1F" w:rsidRDefault="001D2F1F" w:rsidP="00EF6383">
            <w:r>
              <w:t>Yêu cầu</w:t>
            </w:r>
          </w:p>
        </w:tc>
        <w:tc>
          <w:tcPr>
            <w:tcW w:w="7488" w:type="dxa"/>
          </w:tcPr>
          <w:p w14:paraId="7FB0E5C2" w14:textId="63D4E4A8" w:rsidR="001D2F1F" w:rsidRPr="001607E5" w:rsidRDefault="006A650B" w:rsidP="00EF6383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</w:tbl>
    <w:p w14:paraId="1B3D6D74" w14:textId="77777777" w:rsidR="001D2F1F" w:rsidRPr="00052D90" w:rsidRDefault="00052D90" w:rsidP="00052D90">
      <w:pPr>
        <w:pStyle w:val="Heading2"/>
        <w:rPr>
          <w:lang w:val="vi-VN"/>
        </w:rPr>
      </w:pPr>
      <w:r>
        <w:t xml:space="preserve">Use-case: </w:t>
      </w:r>
      <w:r>
        <w:t>Đổi mật khẩu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D2F1F" w14:paraId="341C3348" w14:textId="77777777" w:rsidTr="00EF6383">
        <w:tc>
          <w:tcPr>
            <w:tcW w:w="2088" w:type="dxa"/>
          </w:tcPr>
          <w:p w14:paraId="1E9CBD74" w14:textId="77777777" w:rsidR="001D2F1F" w:rsidRDefault="001D2F1F" w:rsidP="00EF6383">
            <w:r>
              <w:t>Tên Use case</w:t>
            </w:r>
          </w:p>
        </w:tc>
        <w:tc>
          <w:tcPr>
            <w:tcW w:w="7488" w:type="dxa"/>
          </w:tcPr>
          <w:p w14:paraId="7E1CDB76" w14:textId="0BBFEEC1" w:rsidR="001D2F1F" w:rsidRDefault="001D2F1F" w:rsidP="00EF6383">
            <w:r w:rsidRPr="001607E5">
              <w:rPr>
                <w:rFonts w:hint="eastAsia"/>
              </w:rPr>
              <w:t>Đ</w:t>
            </w:r>
            <w:r w:rsidR="006A650B">
              <w:t>ổi mật khẩu</w:t>
            </w:r>
          </w:p>
        </w:tc>
      </w:tr>
      <w:tr w:rsidR="001D2F1F" w14:paraId="7F67CEA4" w14:textId="77777777" w:rsidTr="00EF6383">
        <w:tc>
          <w:tcPr>
            <w:tcW w:w="2088" w:type="dxa"/>
          </w:tcPr>
          <w:p w14:paraId="38E81CE9" w14:textId="77777777" w:rsidR="001D2F1F" w:rsidRDefault="001D2F1F" w:rsidP="00EF6383">
            <w:r>
              <w:t>Mô tả</w:t>
            </w:r>
          </w:p>
        </w:tc>
        <w:tc>
          <w:tcPr>
            <w:tcW w:w="7488" w:type="dxa"/>
          </w:tcPr>
          <w:p w14:paraId="3BA9E29F" w14:textId="3FD0D0C2" w:rsidR="001D2F1F" w:rsidRDefault="001D2F1F" w:rsidP="00EF6383">
            <w:r w:rsidRPr="001607E5">
              <w:t xml:space="preserve">Dùng để </w:t>
            </w:r>
            <w:r w:rsidR="006A650B">
              <w:t>đổi mật khẩu</w:t>
            </w:r>
            <w:r w:rsidRPr="001607E5">
              <w:t xml:space="preserve"> tài khoản </w:t>
            </w:r>
            <w:r w:rsidR="006A650B">
              <w:t>của</w:t>
            </w:r>
            <w:r w:rsidRPr="001607E5">
              <w:t xml:space="preserve"> người dùng</w:t>
            </w:r>
          </w:p>
        </w:tc>
      </w:tr>
      <w:tr w:rsidR="001D2F1F" w14:paraId="5917E4AB" w14:textId="77777777" w:rsidTr="00EF6383">
        <w:tc>
          <w:tcPr>
            <w:tcW w:w="2088" w:type="dxa"/>
          </w:tcPr>
          <w:p w14:paraId="4C6F6476" w14:textId="77777777" w:rsidR="001D2F1F" w:rsidRDefault="001D2F1F" w:rsidP="00EF6383">
            <w:r>
              <w:t>Người thực hiện</w:t>
            </w:r>
          </w:p>
        </w:tc>
        <w:tc>
          <w:tcPr>
            <w:tcW w:w="7488" w:type="dxa"/>
          </w:tcPr>
          <w:p w14:paraId="686DD882" w14:textId="4E6C1A41" w:rsidR="001D2F1F" w:rsidRDefault="006A650B" w:rsidP="00EF6383">
            <w:r>
              <w:t>User</w:t>
            </w:r>
          </w:p>
        </w:tc>
      </w:tr>
      <w:tr w:rsidR="001D2F1F" w14:paraId="5F40D66E" w14:textId="77777777" w:rsidTr="00EF6383">
        <w:tc>
          <w:tcPr>
            <w:tcW w:w="2088" w:type="dxa"/>
          </w:tcPr>
          <w:p w14:paraId="04AC4E1D" w14:textId="77777777" w:rsidR="001D2F1F" w:rsidRDefault="001D2F1F" w:rsidP="00EF6383">
            <w:r>
              <w:t>Các bước</w:t>
            </w:r>
          </w:p>
        </w:tc>
        <w:tc>
          <w:tcPr>
            <w:tcW w:w="7488" w:type="dxa"/>
          </w:tcPr>
          <w:p w14:paraId="0B5791D1" w14:textId="107AA661" w:rsidR="006A650B" w:rsidRDefault="006A650B" w:rsidP="006A650B">
            <w:pPr>
              <w:pStyle w:val="ListParagraph"/>
              <w:numPr>
                <w:ilvl w:val="0"/>
                <w:numId w:val="39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Nhấn nút </w:t>
            </w:r>
            <w:r>
              <w:rPr>
                <w:rFonts w:ascii="Calibri" w:hAnsi="Calibri" w:cs="Calibri"/>
                <w:color w:val="000000"/>
              </w:rPr>
              <w:t>“</w:t>
            </w:r>
            <w:r>
              <w:rPr>
                <w:rFonts w:ascii="Calibri" w:hAnsi="Calibri" w:cs="Calibri"/>
                <w:color w:val="000000"/>
              </w:rPr>
              <w:t>Đổi mật khẩu</w:t>
            </w:r>
            <w:r>
              <w:rPr>
                <w:rFonts w:ascii="Calibri" w:hAnsi="Calibri" w:cs="Calibri"/>
                <w:color w:val="000000"/>
              </w:rPr>
              <w:t>”</w:t>
            </w:r>
            <w:r w:rsidRPr="001607E5">
              <w:rPr>
                <w:rFonts w:ascii="Calibri" w:hAnsi="Calibri" w:cs="Calibri"/>
                <w:color w:val="000000"/>
              </w:rPr>
              <w:t xml:space="preserve"> tại trang </w:t>
            </w:r>
            <w:r>
              <w:rPr>
                <w:rFonts w:ascii="Calibri" w:hAnsi="Calibri" w:cs="Calibri"/>
                <w:color w:val="000000"/>
              </w:rPr>
              <w:t>“Profile”</w:t>
            </w:r>
            <w:r w:rsidRPr="001607E5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4906A9F0" w14:textId="450A6C8C" w:rsidR="00410EB4" w:rsidRDefault="00410EB4" w:rsidP="00410EB4">
            <w:pPr>
              <w:pStyle w:val="ListParagraph"/>
              <w:numPr>
                <w:ilvl w:val="0"/>
                <w:numId w:val="39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Nhập mật khẩu tài khoản vào ô “Mật khẩu cũ”</w:t>
            </w:r>
          </w:p>
          <w:p w14:paraId="1FB226BE" w14:textId="5190A98A" w:rsidR="00410EB4" w:rsidRDefault="00410EB4" w:rsidP="00410EB4">
            <w:pPr>
              <w:pStyle w:val="ListParagraph"/>
              <w:numPr>
                <w:ilvl w:val="0"/>
                <w:numId w:val="39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Nhập mật khẩu tài khoản</w:t>
            </w:r>
            <w:r>
              <w:rPr>
                <w:rFonts w:ascii="Calibri" w:hAnsi="Calibri" w:cs="Calibri"/>
                <w:color w:val="000000"/>
              </w:rPr>
              <w:t xml:space="preserve"> muốn đổi thành</w:t>
            </w:r>
            <w:r>
              <w:rPr>
                <w:rFonts w:ascii="Calibri" w:hAnsi="Calibri" w:cs="Calibri"/>
                <w:color w:val="000000"/>
              </w:rPr>
              <w:t xml:space="preserve"> vào ô “Mật khẩu </w:t>
            </w:r>
            <w:r>
              <w:rPr>
                <w:rFonts w:ascii="Calibri" w:hAnsi="Calibri" w:cs="Calibri"/>
                <w:color w:val="000000"/>
              </w:rPr>
              <w:t>mới</w:t>
            </w:r>
            <w:r>
              <w:rPr>
                <w:rFonts w:ascii="Calibri" w:hAnsi="Calibri" w:cs="Calibri"/>
                <w:color w:val="000000"/>
              </w:rPr>
              <w:t>”</w:t>
            </w:r>
          </w:p>
          <w:p w14:paraId="1EF60595" w14:textId="6A43CD5A" w:rsidR="001D2F1F" w:rsidRPr="001607E5" w:rsidRDefault="006A650B" w:rsidP="006A650B">
            <w:pPr>
              <w:pStyle w:val="ListParagraph"/>
              <w:numPr>
                <w:ilvl w:val="0"/>
                <w:numId w:val="39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Hệ thống </w:t>
            </w:r>
            <w:r w:rsidR="00410EB4">
              <w:rPr>
                <w:rFonts w:ascii="Calibri" w:hAnsi="Calibri" w:cs="Calibri"/>
                <w:color w:val="000000"/>
              </w:rPr>
              <w:t>lưu mật khẩu mới tương ứng với tài khoản</w:t>
            </w:r>
          </w:p>
        </w:tc>
      </w:tr>
      <w:tr w:rsidR="001D2F1F" w14:paraId="47C678BF" w14:textId="77777777" w:rsidTr="00EF6383">
        <w:tc>
          <w:tcPr>
            <w:tcW w:w="2088" w:type="dxa"/>
          </w:tcPr>
          <w:p w14:paraId="556F27BB" w14:textId="77777777" w:rsidR="001D2F1F" w:rsidRDefault="001D2F1F" w:rsidP="00EF6383">
            <w:r>
              <w:t>Các trường hợp khác</w:t>
            </w:r>
          </w:p>
        </w:tc>
        <w:tc>
          <w:tcPr>
            <w:tcW w:w="7488" w:type="dxa"/>
          </w:tcPr>
          <w:p w14:paraId="43F19D70" w14:textId="41535258" w:rsidR="00410EB4" w:rsidRDefault="001D2F1F" w:rsidP="00EF6383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Trường hợp 1: </w:t>
            </w:r>
            <w:r w:rsidR="00410EB4">
              <w:rPr>
                <w:rFonts w:ascii="Calibri" w:hAnsi="Calibri" w:cs="Calibri"/>
                <w:color w:val="000000"/>
              </w:rPr>
              <w:t>Mật khẩu cũ không đúng</w:t>
            </w:r>
            <w:r>
              <w:rPr>
                <w:rFonts w:ascii="Calibri" w:hAnsi="Calibri" w:cs="Calibri"/>
                <w:color w:val="000000"/>
              </w:rPr>
              <w:br/>
            </w:r>
            <w:r w:rsidR="00E33186">
              <w:rPr>
                <w:rFonts w:ascii="Calibri" w:hAnsi="Calibri" w:cs="Calibri"/>
                <w:color w:val="000000"/>
              </w:rPr>
              <w:t xml:space="preserve">       </w:t>
            </w:r>
            <w:r>
              <w:rPr>
                <w:rFonts w:ascii="Calibri" w:hAnsi="Calibri" w:cs="Calibri"/>
                <w:color w:val="000000"/>
              </w:rPr>
              <w:t xml:space="preserve">2. Nhập lại </w:t>
            </w:r>
            <w:r w:rsidR="00410EB4">
              <w:rPr>
                <w:rFonts w:ascii="Calibri" w:hAnsi="Calibri" w:cs="Calibri"/>
                <w:color w:val="000000"/>
              </w:rPr>
              <w:t>mật khẩu cũ</w:t>
            </w:r>
            <w:r>
              <w:rPr>
                <w:rFonts w:ascii="Calibri" w:hAnsi="Calibri" w:cs="Calibri"/>
                <w:color w:val="000000"/>
              </w:rPr>
              <w:br/>
              <w:t xml:space="preserve">Trường hợp 2: </w:t>
            </w:r>
            <w:r w:rsidR="00410EB4">
              <w:rPr>
                <w:rFonts w:ascii="Calibri" w:hAnsi="Calibri" w:cs="Calibri"/>
                <w:color w:val="000000"/>
              </w:rPr>
              <w:t>Mật khẩu mới trùng với mật khẩu cũ</w:t>
            </w:r>
          </w:p>
          <w:p w14:paraId="24540EBF" w14:textId="348ADFA6" w:rsidR="001D2F1F" w:rsidRDefault="00E33186" w:rsidP="00EF6383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 xml:space="preserve">       </w:t>
            </w:r>
            <w:r w:rsidR="00410EB4">
              <w:rPr>
                <w:rFonts w:ascii="Calibri" w:hAnsi="Calibri" w:cs="Calibri"/>
                <w:color w:val="000000"/>
              </w:rPr>
              <w:t>3</w:t>
            </w:r>
            <w:r w:rsidR="001D2F1F">
              <w:rPr>
                <w:rFonts w:ascii="Calibri" w:hAnsi="Calibri" w:cs="Calibri"/>
                <w:color w:val="000000"/>
              </w:rPr>
              <w:t xml:space="preserve">. </w:t>
            </w:r>
            <w:r w:rsidR="00410EB4">
              <w:rPr>
                <w:rFonts w:ascii="Calibri" w:hAnsi="Calibri" w:cs="Calibri"/>
                <w:color w:val="000000"/>
              </w:rPr>
              <w:t xml:space="preserve">Nhập lại mật khẩu </w:t>
            </w:r>
            <w:r w:rsidR="00410EB4">
              <w:rPr>
                <w:rFonts w:ascii="Calibri" w:hAnsi="Calibri" w:cs="Calibri"/>
                <w:color w:val="000000"/>
              </w:rPr>
              <w:t>mới</w:t>
            </w:r>
          </w:p>
        </w:tc>
      </w:tr>
      <w:tr w:rsidR="001D2F1F" w14:paraId="44535AE7" w14:textId="77777777" w:rsidTr="00EF6383">
        <w:tc>
          <w:tcPr>
            <w:tcW w:w="2088" w:type="dxa"/>
          </w:tcPr>
          <w:p w14:paraId="24131C8B" w14:textId="77777777" w:rsidR="001D2F1F" w:rsidRDefault="001D2F1F" w:rsidP="00EF6383">
            <w:r>
              <w:t>Yêu cầu</w:t>
            </w:r>
          </w:p>
        </w:tc>
        <w:tc>
          <w:tcPr>
            <w:tcW w:w="7488" w:type="dxa"/>
          </w:tcPr>
          <w:p w14:paraId="0C3ABC38" w14:textId="0E194515" w:rsidR="001D2F1F" w:rsidRPr="001607E5" w:rsidRDefault="00410EB4" w:rsidP="00EF6383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</w:tbl>
    <w:p w14:paraId="5304B51E" w14:textId="77777777" w:rsidR="001D2F1F" w:rsidRPr="00052D90" w:rsidRDefault="00052D90" w:rsidP="00052D90">
      <w:pPr>
        <w:pStyle w:val="Heading2"/>
        <w:rPr>
          <w:lang w:val="vi-VN"/>
        </w:rPr>
      </w:pPr>
      <w:r>
        <w:t xml:space="preserve">Use-case: </w:t>
      </w:r>
      <w:r>
        <w:t>Đổi Face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D2F1F" w14:paraId="248FABDF" w14:textId="77777777" w:rsidTr="00EF6383">
        <w:tc>
          <w:tcPr>
            <w:tcW w:w="2088" w:type="dxa"/>
          </w:tcPr>
          <w:p w14:paraId="76A52B31" w14:textId="77777777" w:rsidR="001D2F1F" w:rsidRDefault="001D2F1F" w:rsidP="00EF6383">
            <w:r>
              <w:t>Tên Use case</w:t>
            </w:r>
          </w:p>
        </w:tc>
        <w:tc>
          <w:tcPr>
            <w:tcW w:w="7488" w:type="dxa"/>
          </w:tcPr>
          <w:p w14:paraId="3976FB33" w14:textId="33470BDA" w:rsidR="001D2F1F" w:rsidRDefault="00410EB4" w:rsidP="00EF6383">
            <w:r>
              <w:t>Đổi Face ID</w:t>
            </w:r>
          </w:p>
        </w:tc>
      </w:tr>
      <w:tr w:rsidR="001D2F1F" w14:paraId="56F0CA61" w14:textId="77777777" w:rsidTr="00EF6383">
        <w:tc>
          <w:tcPr>
            <w:tcW w:w="2088" w:type="dxa"/>
          </w:tcPr>
          <w:p w14:paraId="36C14368" w14:textId="77777777" w:rsidR="001D2F1F" w:rsidRDefault="001D2F1F" w:rsidP="00EF6383">
            <w:r>
              <w:t>Mô tả</w:t>
            </w:r>
          </w:p>
        </w:tc>
        <w:tc>
          <w:tcPr>
            <w:tcW w:w="7488" w:type="dxa"/>
          </w:tcPr>
          <w:p w14:paraId="2F43CBDE" w14:textId="5F214975" w:rsidR="001D2F1F" w:rsidRDefault="00410EB4" w:rsidP="00EF6383">
            <w:r w:rsidRPr="001607E5">
              <w:t xml:space="preserve">Dùng để </w:t>
            </w:r>
            <w:r>
              <w:t xml:space="preserve">đổi </w:t>
            </w:r>
            <w:r>
              <w:t>Face ID</w:t>
            </w:r>
            <w:r w:rsidRPr="001607E5">
              <w:t xml:space="preserve"> tài khoản </w:t>
            </w:r>
            <w:r>
              <w:t>của</w:t>
            </w:r>
            <w:r w:rsidRPr="001607E5">
              <w:t xml:space="preserve"> người dùng</w:t>
            </w:r>
          </w:p>
        </w:tc>
      </w:tr>
      <w:tr w:rsidR="001D2F1F" w14:paraId="56EE537C" w14:textId="77777777" w:rsidTr="00EF6383">
        <w:tc>
          <w:tcPr>
            <w:tcW w:w="2088" w:type="dxa"/>
          </w:tcPr>
          <w:p w14:paraId="6E90D70F" w14:textId="77777777" w:rsidR="001D2F1F" w:rsidRDefault="001D2F1F" w:rsidP="00EF6383">
            <w:r>
              <w:t>Người thực hiện</w:t>
            </w:r>
          </w:p>
        </w:tc>
        <w:tc>
          <w:tcPr>
            <w:tcW w:w="7488" w:type="dxa"/>
          </w:tcPr>
          <w:p w14:paraId="459742E6" w14:textId="57F2CE1B" w:rsidR="001D2F1F" w:rsidRDefault="00410EB4" w:rsidP="00EF6383">
            <w:r>
              <w:t>User</w:t>
            </w:r>
          </w:p>
        </w:tc>
      </w:tr>
      <w:tr w:rsidR="001D2F1F" w14:paraId="651FA94F" w14:textId="77777777" w:rsidTr="00EF6383">
        <w:tc>
          <w:tcPr>
            <w:tcW w:w="2088" w:type="dxa"/>
          </w:tcPr>
          <w:p w14:paraId="1005A566" w14:textId="77777777" w:rsidR="001D2F1F" w:rsidRDefault="001D2F1F" w:rsidP="00EF6383">
            <w:r>
              <w:t>Các bước</w:t>
            </w:r>
          </w:p>
        </w:tc>
        <w:tc>
          <w:tcPr>
            <w:tcW w:w="7488" w:type="dxa"/>
          </w:tcPr>
          <w:p w14:paraId="6096F44F" w14:textId="6372CD85" w:rsidR="00410EB4" w:rsidRDefault="00410EB4" w:rsidP="00410EB4">
            <w:pPr>
              <w:pStyle w:val="ListParagraph"/>
              <w:numPr>
                <w:ilvl w:val="0"/>
                <w:numId w:val="40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Nhấn nút </w:t>
            </w:r>
            <w:r>
              <w:rPr>
                <w:rFonts w:ascii="Calibri" w:hAnsi="Calibri" w:cs="Calibri"/>
                <w:color w:val="000000"/>
              </w:rPr>
              <w:t xml:space="preserve">“Đổi </w:t>
            </w:r>
            <w:r>
              <w:rPr>
                <w:rFonts w:ascii="Calibri" w:hAnsi="Calibri" w:cs="Calibri"/>
                <w:color w:val="000000"/>
              </w:rPr>
              <w:t>Face ID</w:t>
            </w:r>
            <w:r>
              <w:rPr>
                <w:rFonts w:ascii="Calibri" w:hAnsi="Calibri" w:cs="Calibri"/>
                <w:color w:val="000000"/>
              </w:rPr>
              <w:t>”</w:t>
            </w:r>
            <w:r w:rsidRPr="001607E5">
              <w:rPr>
                <w:rFonts w:ascii="Calibri" w:hAnsi="Calibri" w:cs="Calibri"/>
                <w:color w:val="000000"/>
              </w:rPr>
              <w:t xml:space="preserve"> tại trang </w:t>
            </w:r>
            <w:r>
              <w:rPr>
                <w:rFonts w:ascii="Calibri" w:hAnsi="Calibri" w:cs="Calibri"/>
                <w:color w:val="000000"/>
              </w:rPr>
              <w:t>“Profile”</w:t>
            </w:r>
            <w:r w:rsidRPr="001607E5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1A27761C" w14:textId="2F7BBF22" w:rsidR="00410EB4" w:rsidRDefault="00410EB4" w:rsidP="00410EB4">
            <w:pPr>
              <w:pStyle w:val="ListParagraph"/>
              <w:numPr>
                <w:ilvl w:val="0"/>
                <w:numId w:val="40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Bật face cam</w:t>
            </w:r>
          </w:p>
          <w:p w14:paraId="006DFA7C" w14:textId="162F07DF" w:rsidR="00410EB4" w:rsidRDefault="00410EB4" w:rsidP="00410EB4">
            <w:pPr>
              <w:pStyle w:val="ListParagraph"/>
              <w:numPr>
                <w:ilvl w:val="0"/>
                <w:numId w:val="40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6A650B">
              <w:rPr>
                <w:rFonts w:ascii="Calibri" w:hAnsi="Calibri" w:cs="Calibri"/>
                <w:color w:val="000000"/>
              </w:rPr>
              <w:t>Đưa gương mặt của người dùng lên face cam</w:t>
            </w:r>
          </w:p>
          <w:p w14:paraId="254DA6EE" w14:textId="01BDCCCE" w:rsidR="00410EB4" w:rsidRPr="00410EB4" w:rsidRDefault="00410EB4" w:rsidP="00410EB4">
            <w:pPr>
              <w:pStyle w:val="ListParagraph"/>
              <w:numPr>
                <w:ilvl w:val="0"/>
                <w:numId w:val="40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6A650B">
              <w:rPr>
                <w:rFonts w:ascii="Calibri" w:hAnsi="Calibri" w:cs="Calibri"/>
                <w:color w:val="000000"/>
              </w:rPr>
              <w:t>Đưa gương mặt</w:t>
            </w:r>
            <w:r>
              <w:rPr>
                <w:rFonts w:ascii="Calibri" w:hAnsi="Calibri" w:cs="Calibri"/>
                <w:color w:val="000000"/>
              </w:rPr>
              <w:t xml:space="preserve"> mới</w:t>
            </w:r>
            <w:r w:rsidRPr="006A650B">
              <w:rPr>
                <w:rFonts w:ascii="Calibri" w:hAnsi="Calibri" w:cs="Calibri"/>
                <w:color w:val="000000"/>
              </w:rPr>
              <w:t xml:space="preserve"> của người dùng lên face cam</w:t>
            </w:r>
          </w:p>
          <w:p w14:paraId="7D23E546" w14:textId="5AF86D17" w:rsidR="001D2F1F" w:rsidRPr="001607E5" w:rsidRDefault="00410EB4" w:rsidP="00410EB4">
            <w:pPr>
              <w:pStyle w:val="ListParagraph"/>
              <w:numPr>
                <w:ilvl w:val="0"/>
                <w:numId w:val="40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Hệ thống lưu </w:t>
            </w:r>
            <w:r>
              <w:rPr>
                <w:rFonts w:ascii="Calibri" w:hAnsi="Calibri" w:cs="Calibri"/>
                <w:color w:val="000000"/>
              </w:rPr>
              <w:t>Face ID</w:t>
            </w:r>
            <w:r>
              <w:rPr>
                <w:rFonts w:ascii="Calibri" w:hAnsi="Calibri" w:cs="Calibri"/>
                <w:color w:val="000000"/>
              </w:rPr>
              <w:t xml:space="preserve"> mới tương ứng với tài khoản</w:t>
            </w:r>
          </w:p>
        </w:tc>
      </w:tr>
      <w:tr w:rsidR="001D2F1F" w14:paraId="2D95F65F" w14:textId="77777777" w:rsidTr="00EF6383">
        <w:tc>
          <w:tcPr>
            <w:tcW w:w="2088" w:type="dxa"/>
          </w:tcPr>
          <w:p w14:paraId="0AAF37B6" w14:textId="77777777" w:rsidR="001D2F1F" w:rsidRDefault="001D2F1F" w:rsidP="00EF6383">
            <w:r>
              <w:t>Các trường hợp khác</w:t>
            </w:r>
          </w:p>
        </w:tc>
        <w:tc>
          <w:tcPr>
            <w:tcW w:w="7488" w:type="dxa"/>
          </w:tcPr>
          <w:p w14:paraId="2B4C966D" w14:textId="6097F9B4" w:rsidR="00410EB4" w:rsidRDefault="00410EB4" w:rsidP="00410EB4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Trường hợp 1: </w:t>
            </w:r>
            <w:r w:rsidR="00E33186">
              <w:rPr>
                <w:rFonts w:ascii="Calibri" w:hAnsi="Calibri" w:cs="Calibri"/>
                <w:color w:val="000000"/>
              </w:rPr>
              <w:t xml:space="preserve">Face ID cũ </w:t>
            </w:r>
            <w:r>
              <w:rPr>
                <w:rFonts w:ascii="Calibri" w:hAnsi="Calibri" w:cs="Calibri"/>
                <w:color w:val="000000"/>
              </w:rPr>
              <w:t>không đúng</w:t>
            </w:r>
            <w:r>
              <w:rPr>
                <w:rFonts w:ascii="Calibri" w:hAnsi="Calibri" w:cs="Calibri"/>
                <w:color w:val="000000"/>
              </w:rPr>
              <w:br/>
            </w:r>
            <w:r w:rsidR="00E33186">
              <w:rPr>
                <w:rFonts w:ascii="Calibri" w:hAnsi="Calibri" w:cs="Calibri"/>
                <w:color w:val="000000"/>
              </w:rPr>
              <w:t xml:space="preserve">       </w:t>
            </w:r>
            <w:r w:rsidR="00E33186">
              <w:rPr>
                <w:rFonts w:ascii="Calibri" w:hAnsi="Calibri" w:cs="Calibri"/>
                <w:color w:val="000000"/>
              </w:rPr>
              <w:t>3</w:t>
            </w:r>
            <w:r>
              <w:rPr>
                <w:rFonts w:ascii="Calibri" w:hAnsi="Calibri" w:cs="Calibri"/>
                <w:color w:val="000000"/>
              </w:rPr>
              <w:t xml:space="preserve">. </w:t>
            </w:r>
            <w:r w:rsidR="00E33186" w:rsidRPr="00E33186">
              <w:rPr>
                <w:rFonts w:ascii="Calibri" w:hAnsi="Calibri" w:cs="Calibri"/>
                <w:color w:val="000000"/>
              </w:rPr>
              <w:t>Đưa gương mặt của người dùng lên face cam</w:t>
            </w:r>
            <w:r w:rsidR="00E33186">
              <w:rPr>
                <w:rFonts w:ascii="Calibri" w:hAnsi="Calibri" w:cs="Calibri"/>
                <w:color w:val="000000"/>
              </w:rPr>
              <w:t xml:space="preserve"> lại</w:t>
            </w:r>
            <w:r>
              <w:rPr>
                <w:rFonts w:ascii="Calibri" w:hAnsi="Calibri" w:cs="Calibri"/>
                <w:color w:val="000000"/>
              </w:rPr>
              <w:br/>
              <w:t xml:space="preserve">Trường hợp 2: </w:t>
            </w:r>
            <w:r w:rsidR="00E33186">
              <w:rPr>
                <w:rFonts w:ascii="Calibri" w:hAnsi="Calibri" w:cs="Calibri"/>
                <w:color w:val="000000"/>
              </w:rPr>
              <w:t>Face ID</w:t>
            </w:r>
            <w:r>
              <w:rPr>
                <w:rFonts w:ascii="Calibri" w:hAnsi="Calibri" w:cs="Calibri"/>
                <w:color w:val="000000"/>
              </w:rPr>
              <w:t xml:space="preserve"> mới trùng với </w:t>
            </w:r>
            <w:r w:rsidR="00E33186">
              <w:rPr>
                <w:rFonts w:ascii="Calibri" w:hAnsi="Calibri" w:cs="Calibri"/>
                <w:color w:val="000000"/>
              </w:rPr>
              <w:t>Face ID</w:t>
            </w:r>
            <w:r>
              <w:rPr>
                <w:rFonts w:ascii="Calibri" w:hAnsi="Calibri" w:cs="Calibri"/>
                <w:color w:val="000000"/>
              </w:rPr>
              <w:t xml:space="preserve"> cũ</w:t>
            </w:r>
          </w:p>
          <w:p w14:paraId="7EF8E5D4" w14:textId="54DDEB48" w:rsidR="001D2F1F" w:rsidRDefault="00E33186" w:rsidP="00410EB4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 xml:space="preserve">       </w:t>
            </w:r>
            <w:r>
              <w:rPr>
                <w:rFonts w:ascii="Calibri" w:hAnsi="Calibri" w:cs="Calibri"/>
                <w:color w:val="000000"/>
              </w:rPr>
              <w:t>4</w:t>
            </w:r>
            <w:r w:rsidR="00410EB4">
              <w:rPr>
                <w:rFonts w:ascii="Calibri" w:hAnsi="Calibri" w:cs="Calibri"/>
                <w:color w:val="000000"/>
              </w:rPr>
              <w:t xml:space="preserve">. </w:t>
            </w:r>
            <w:r w:rsidRPr="00E33186">
              <w:rPr>
                <w:rFonts w:ascii="Calibri" w:hAnsi="Calibri" w:cs="Calibri"/>
                <w:color w:val="000000"/>
              </w:rPr>
              <w:t>Đưa gương mặt</w:t>
            </w:r>
            <w:r>
              <w:rPr>
                <w:rFonts w:ascii="Calibri" w:hAnsi="Calibri" w:cs="Calibri"/>
                <w:color w:val="000000"/>
              </w:rPr>
              <w:t xml:space="preserve"> mới</w:t>
            </w:r>
            <w:r w:rsidRPr="00E33186">
              <w:rPr>
                <w:rFonts w:ascii="Calibri" w:hAnsi="Calibri" w:cs="Calibri"/>
                <w:color w:val="000000"/>
              </w:rPr>
              <w:t xml:space="preserve"> của người dùng lên face cam</w:t>
            </w:r>
            <w:r>
              <w:rPr>
                <w:rFonts w:ascii="Calibri" w:hAnsi="Calibri" w:cs="Calibri"/>
                <w:color w:val="000000"/>
              </w:rPr>
              <w:t xml:space="preserve"> lại</w:t>
            </w:r>
          </w:p>
        </w:tc>
      </w:tr>
      <w:tr w:rsidR="001D2F1F" w14:paraId="677DD4FD" w14:textId="77777777" w:rsidTr="00EF6383">
        <w:tc>
          <w:tcPr>
            <w:tcW w:w="2088" w:type="dxa"/>
          </w:tcPr>
          <w:p w14:paraId="6D1953D4" w14:textId="77777777" w:rsidR="001D2F1F" w:rsidRDefault="001D2F1F" w:rsidP="00EF6383">
            <w:r>
              <w:t>Yêu cầu</w:t>
            </w:r>
          </w:p>
        </w:tc>
        <w:tc>
          <w:tcPr>
            <w:tcW w:w="7488" w:type="dxa"/>
          </w:tcPr>
          <w:p w14:paraId="7FB1EA7E" w14:textId="40FFA198" w:rsidR="001D2F1F" w:rsidRPr="001607E5" w:rsidRDefault="00E33186" w:rsidP="00EF6383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</w:tbl>
    <w:p w14:paraId="3DFCD7E7" w14:textId="1FA7622D" w:rsidR="002C788A" w:rsidRPr="00052D90" w:rsidRDefault="00052D90" w:rsidP="00052D90">
      <w:pPr>
        <w:pStyle w:val="Heading2"/>
        <w:ind w:left="720" w:hanging="720"/>
      </w:pPr>
      <w:r>
        <w:t xml:space="preserve">Use-case: </w:t>
      </w:r>
      <w:r>
        <w:t>Tạo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607E5" w14:paraId="34467FFF" w14:textId="77777777" w:rsidTr="00EF6383">
        <w:tc>
          <w:tcPr>
            <w:tcW w:w="2088" w:type="dxa"/>
          </w:tcPr>
          <w:p w14:paraId="1D231435" w14:textId="77777777" w:rsidR="001607E5" w:rsidRDefault="001607E5" w:rsidP="00EF6383">
            <w:r>
              <w:t>Tên Use case</w:t>
            </w:r>
          </w:p>
        </w:tc>
        <w:tc>
          <w:tcPr>
            <w:tcW w:w="7488" w:type="dxa"/>
          </w:tcPr>
          <w:p w14:paraId="65CAE881" w14:textId="3C49797B" w:rsidR="001607E5" w:rsidRDefault="00E33186" w:rsidP="00EF6383">
            <w:r>
              <w:t>Tạo Project</w:t>
            </w:r>
          </w:p>
        </w:tc>
      </w:tr>
      <w:tr w:rsidR="001607E5" w14:paraId="479D0642" w14:textId="77777777" w:rsidTr="00EF6383">
        <w:tc>
          <w:tcPr>
            <w:tcW w:w="2088" w:type="dxa"/>
          </w:tcPr>
          <w:p w14:paraId="0FA91908" w14:textId="77777777" w:rsidR="001607E5" w:rsidRDefault="001607E5" w:rsidP="00EF6383">
            <w:r>
              <w:t>Mô tả</w:t>
            </w:r>
          </w:p>
        </w:tc>
        <w:tc>
          <w:tcPr>
            <w:tcW w:w="7488" w:type="dxa"/>
          </w:tcPr>
          <w:p w14:paraId="6531EEA4" w14:textId="1162C33A" w:rsidR="001607E5" w:rsidRDefault="00E33186" w:rsidP="00EF6383">
            <w:r>
              <w:t>Dùng để tạo dự án để thực hiện chỉnh sửa ảnh/video</w:t>
            </w:r>
          </w:p>
        </w:tc>
      </w:tr>
      <w:tr w:rsidR="001607E5" w14:paraId="40B7F320" w14:textId="77777777" w:rsidTr="00EF6383">
        <w:tc>
          <w:tcPr>
            <w:tcW w:w="2088" w:type="dxa"/>
          </w:tcPr>
          <w:p w14:paraId="6E05F567" w14:textId="77777777" w:rsidR="001607E5" w:rsidRDefault="001607E5" w:rsidP="00EF6383">
            <w:r>
              <w:t>Người thực hiện</w:t>
            </w:r>
          </w:p>
        </w:tc>
        <w:tc>
          <w:tcPr>
            <w:tcW w:w="7488" w:type="dxa"/>
          </w:tcPr>
          <w:p w14:paraId="75A4720A" w14:textId="604A190A" w:rsidR="001607E5" w:rsidRDefault="00E33186" w:rsidP="00EF6383">
            <w:r>
              <w:t>User</w:t>
            </w:r>
          </w:p>
        </w:tc>
      </w:tr>
      <w:tr w:rsidR="001607E5" w14:paraId="33E3BD0C" w14:textId="77777777" w:rsidTr="00EF6383">
        <w:tc>
          <w:tcPr>
            <w:tcW w:w="2088" w:type="dxa"/>
          </w:tcPr>
          <w:p w14:paraId="6BF6F873" w14:textId="77777777" w:rsidR="001607E5" w:rsidRDefault="001607E5" w:rsidP="00EF6383">
            <w:r>
              <w:t>Các bước</w:t>
            </w:r>
          </w:p>
        </w:tc>
        <w:tc>
          <w:tcPr>
            <w:tcW w:w="7488" w:type="dxa"/>
          </w:tcPr>
          <w:p w14:paraId="7CA64E35" w14:textId="66C51713" w:rsidR="001607E5" w:rsidRDefault="001607E5" w:rsidP="00E33186">
            <w:pPr>
              <w:pStyle w:val="ListParagraph"/>
              <w:numPr>
                <w:ilvl w:val="0"/>
                <w:numId w:val="48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Nhấn nút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="00E33186">
              <w:rPr>
                <w:rFonts w:ascii="Calibri" w:hAnsi="Calibri" w:cs="Calibri"/>
                <w:color w:val="000000"/>
              </w:rPr>
              <w:t>Tạo Project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  <w:r w:rsidRPr="001607E5">
              <w:rPr>
                <w:rFonts w:ascii="Calibri" w:hAnsi="Calibri" w:cs="Calibri"/>
                <w:color w:val="000000"/>
              </w:rPr>
              <w:t xml:space="preserve"> tại trang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="00E33186">
              <w:rPr>
                <w:rFonts w:ascii="Calibri" w:hAnsi="Calibri" w:cs="Calibri"/>
                <w:color w:val="000000"/>
              </w:rPr>
              <w:t>Profile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  <w:r w:rsidRPr="001607E5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24C7083A" w14:textId="77777777" w:rsidR="001607E5" w:rsidRDefault="001607E5" w:rsidP="00E33186">
            <w:pPr>
              <w:pStyle w:val="ListParagraph"/>
              <w:numPr>
                <w:ilvl w:val="0"/>
                <w:numId w:val="48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Nhập </w:t>
            </w:r>
            <w:r w:rsidR="00E33186">
              <w:rPr>
                <w:rFonts w:ascii="Calibri" w:hAnsi="Calibri" w:cs="Calibri"/>
                <w:color w:val="000000"/>
              </w:rPr>
              <w:t>tên dự án</w:t>
            </w:r>
            <w:r w:rsidRPr="001607E5">
              <w:rPr>
                <w:rFonts w:ascii="Calibri" w:hAnsi="Calibri" w:cs="Calibri"/>
                <w:color w:val="000000"/>
              </w:rPr>
              <w:t xml:space="preserve"> vào ô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="00E33186">
              <w:rPr>
                <w:rFonts w:ascii="Calibri" w:hAnsi="Calibri" w:cs="Calibri"/>
                <w:color w:val="000000"/>
              </w:rPr>
              <w:t>Tên Project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</w:p>
          <w:p w14:paraId="0269E786" w14:textId="19E74F33" w:rsidR="00E33186" w:rsidRPr="001607E5" w:rsidRDefault="00E33186" w:rsidP="00E33186">
            <w:pPr>
              <w:pStyle w:val="ListParagraph"/>
              <w:numPr>
                <w:ilvl w:val="0"/>
                <w:numId w:val="48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Hệ thống tạo project cho tài khoản</w:t>
            </w:r>
          </w:p>
        </w:tc>
      </w:tr>
      <w:tr w:rsidR="001607E5" w14:paraId="7E5ACE71" w14:textId="77777777" w:rsidTr="00EF6383">
        <w:tc>
          <w:tcPr>
            <w:tcW w:w="2088" w:type="dxa"/>
          </w:tcPr>
          <w:p w14:paraId="42D84622" w14:textId="77777777" w:rsidR="001607E5" w:rsidRDefault="001607E5" w:rsidP="00EF6383">
            <w:r>
              <w:t>Các trường hợp khác</w:t>
            </w:r>
          </w:p>
        </w:tc>
        <w:tc>
          <w:tcPr>
            <w:tcW w:w="7488" w:type="dxa"/>
          </w:tcPr>
          <w:p w14:paraId="7E076FD9" w14:textId="72AC3E46" w:rsidR="001607E5" w:rsidRDefault="001607E5" w:rsidP="00EF6383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 xml:space="preserve">Trường hợp 1: </w:t>
            </w:r>
            <w:r w:rsidR="00E33186">
              <w:rPr>
                <w:rFonts w:ascii="Calibri" w:hAnsi="Calibri" w:cs="Calibri"/>
                <w:color w:val="000000"/>
              </w:rPr>
              <w:t>Tên Project trùng</w:t>
            </w:r>
            <w:r>
              <w:rPr>
                <w:rFonts w:ascii="Calibri" w:hAnsi="Calibri" w:cs="Calibri"/>
                <w:color w:val="000000"/>
              </w:rPr>
              <w:br/>
            </w:r>
            <w:r w:rsidR="00E33186">
              <w:rPr>
                <w:rFonts w:ascii="Calibri" w:hAnsi="Calibri" w:cs="Calibri"/>
                <w:color w:val="000000"/>
              </w:rPr>
              <w:t xml:space="preserve">       </w:t>
            </w:r>
            <w:r>
              <w:rPr>
                <w:rFonts w:ascii="Calibri" w:hAnsi="Calibri" w:cs="Calibri"/>
                <w:color w:val="000000"/>
              </w:rPr>
              <w:t xml:space="preserve">2. Nhập lại </w:t>
            </w:r>
            <w:r w:rsidR="00E33186">
              <w:rPr>
                <w:rFonts w:ascii="Calibri" w:hAnsi="Calibri" w:cs="Calibri"/>
                <w:color w:val="000000"/>
              </w:rPr>
              <w:t>tên dự án</w:t>
            </w:r>
            <w:r w:rsidR="00E33186" w:rsidRPr="001607E5">
              <w:rPr>
                <w:rFonts w:ascii="Calibri" w:hAnsi="Calibri" w:cs="Calibri"/>
                <w:color w:val="000000"/>
              </w:rPr>
              <w:t xml:space="preserve"> vào ô </w:t>
            </w:r>
            <w:r w:rsidR="00E33186">
              <w:rPr>
                <w:rFonts w:ascii="Calibri" w:hAnsi="Calibri" w:cs="Calibri"/>
                <w:color w:val="000000"/>
              </w:rPr>
              <w:t>“Tên Project”</w:t>
            </w:r>
            <w:r w:rsidR="00E33186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1607E5" w14:paraId="0A46ABA9" w14:textId="77777777" w:rsidTr="00EF6383">
        <w:tc>
          <w:tcPr>
            <w:tcW w:w="2088" w:type="dxa"/>
          </w:tcPr>
          <w:p w14:paraId="7CAEB391" w14:textId="77777777" w:rsidR="001607E5" w:rsidRDefault="001607E5" w:rsidP="00EF6383">
            <w:r>
              <w:t>Yêu cầu</w:t>
            </w:r>
          </w:p>
        </w:tc>
        <w:tc>
          <w:tcPr>
            <w:tcW w:w="7488" w:type="dxa"/>
          </w:tcPr>
          <w:p w14:paraId="552BBEE1" w14:textId="7EEDD631" w:rsidR="001607E5" w:rsidRPr="001607E5" w:rsidRDefault="00E33186" w:rsidP="00EF6383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</w:tbl>
    <w:p w14:paraId="77D4116A" w14:textId="2755BDCC" w:rsidR="001607E5" w:rsidRPr="00052D90" w:rsidRDefault="001607E5" w:rsidP="00870C0A">
      <w:pPr>
        <w:pStyle w:val="Heading2"/>
        <w:rPr>
          <w:lang w:val="vi-VN"/>
        </w:rPr>
      </w:pPr>
      <w:r>
        <w:lastRenderedPageBreak/>
        <w:t xml:space="preserve">Use-case: </w:t>
      </w:r>
      <w:r w:rsidR="00052D90">
        <w:t>Upload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607E5" w14:paraId="02A590FB" w14:textId="77777777" w:rsidTr="00EF6383">
        <w:tc>
          <w:tcPr>
            <w:tcW w:w="2088" w:type="dxa"/>
          </w:tcPr>
          <w:p w14:paraId="10E1CE44" w14:textId="77777777" w:rsidR="001607E5" w:rsidRDefault="001607E5" w:rsidP="00EF6383">
            <w:r>
              <w:t>Tên Use case</w:t>
            </w:r>
          </w:p>
        </w:tc>
        <w:tc>
          <w:tcPr>
            <w:tcW w:w="7488" w:type="dxa"/>
          </w:tcPr>
          <w:p w14:paraId="41B2C7BE" w14:textId="663D80A9" w:rsidR="001607E5" w:rsidRDefault="00E33186" w:rsidP="00EF6383">
            <w:r>
              <w:t>Upload</w:t>
            </w:r>
          </w:p>
        </w:tc>
      </w:tr>
      <w:tr w:rsidR="001607E5" w14:paraId="089F2D0C" w14:textId="77777777" w:rsidTr="00EF6383">
        <w:tc>
          <w:tcPr>
            <w:tcW w:w="2088" w:type="dxa"/>
          </w:tcPr>
          <w:p w14:paraId="24B78F34" w14:textId="77777777" w:rsidR="001607E5" w:rsidRDefault="001607E5" w:rsidP="00EF6383">
            <w:r>
              <w:t>Mô tả</w:t>
            </w:r>
          </w:p>
        </w:tc>
        <w:tc>
          <w:tcPr>
            <w:tcW w:w="7488" w:type="dxa"/>
          </w:tcPr>
          <w:p w14:paraId="30FD8334" w14:textId="59121AF4" w:rsidR="001607E5" w:rsidRDefault="001607E5" w:rsidP="00EF6383">
            <w:r w:rsidRPr="001607E5">
              <w:t xml:space="preserve">Dùng để </w:t>
            </w:r>
            <w:r w:rsidR="001D52D3">
              <w:t>gửi ảnh/video lên hệ thống</w:t>
            </w:r>
          </w:p>
        </w:tc>
      </w:tr>
      <w:tr w:rsidR="001607E5" w14:paraId="60A71682" w14:textId="77777777" w:rsidTr="00EF6383">
        <w:tc>
          <w:tcPr>
            <w:tcW w:w="2088" w:type="dxa"/>
          </w:tcPr>
          <w:p w14:paraId="5D8FDFF4" w14:textId="77777777" w:rsidR="001607E5" w:rsidRDefault="001607E5" w:rsidP="00EF6383">
            <w:r>
              <w:t>Người thực hiện</w:t>
            </w:r>
          </w:p>
        </w:tc>
        <w:tc>
          <w:tcPr>
            <w:tcW w:w="7488" w:type="dxa"/>
          </w:tcPr>
          <w:p w14:paraId="738F6F20" w14:textId="709EDE28" w:rsidR="001607E5" w:rsidRDefault="001D52D3" w:rsidP="00EF6383">
            <w:r>
              <w:t>User</w:t>
            </w:r>
          </w:p>
        </w:tc>
      </w:tr>
      <w:tr w:rsidR="001607E5" w14:paraId="13381B70" w14:textId="77777777" w:rsidTr="00EF6383">
        <w:tc>
          <w:tcPr>
            <w:tcW w:w="2088" w:type="dxa"/>
          </w:tcPr>
          <w:p w14:paraId="05176B0C" w14:textId="77777777" w:rsidR="001607E5" w:rsidRDefault="001607E5" w:rsidP="00EF6383">
            <w:r>
              <w:t>Các bước</w:t>
            </w:r>
          </w:p>
        </w:tc>
        <w:tc>
          <w:tcPr>
            <w:tcW w:w="7488" w:type="dxa"/>
          </w:tcPr>
          <w:p w14:paraId="0BE00B16" w14:textId="77777777" w:rsidR="001607E5" w:rsidRDefault="001607E5" w:rsidP="001D52D3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Nhấn nút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="001D52D3">
              <w:rPr>
                <w:rFonts w:ascii="Calibri" w:hAnsi="Calibri" w:cs="Calibri"/>
                <w:color w:val="000000"/>
              </w:rPr>
              <w:t>Upload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  <w:r w:rsidRPr="001607E5">
              <w:rPr>
                <w:rFonts w:ascii="Calibri" w:hAnsi="Calibri" w:cs="Calibri"/>
                <w:color w:val="000000"/>
              </w:rPr>
              <w:t xml:space="preserve"> tại trang </w:t>
            </w:r>
            <w:r w:rsidR="00BC625E">
              <w:rPr>
                <w:rFonts w:ascii="Calibri" w:hAnsi="Calibri" w:cs="Calibri"/>
                <w:color w:val="000000"/>
              </w:rPr>
              <w:t>“</w:t>
            </w:r>
            <w:r w:rsidR="001D52D3">
              <w:rPr>
                <w:rFonts w:ascii="Calibri" w:hAnsi="Calibri" w:cs="Calibri"/>
                <w:color w:val="000000"/>
              </w:rPr>
              <w:t>Project</w:t>
            </w:r>
            <w:r w:rsidR="00BC625E">
              <w:rPr>
                <w:rFonts w:ascii="Calibri" w:hAnsi="Calibri" w:cs="Calibri"/>
                <w:color w:val="000000"/>
              </w:rPr>
              <w:t>”</w:t>
            </w:r>
            <w:r w:rsidR="001D52D3">
              <w:rPr>
                <w:rFonts w:ascii="Calibri" w:hAnsi="Calibri" w:cs="Calibri"/>
                <w:color w:val="000000"/>
              </w:rPr>
              <w:t xml:space="preserve"> tương ứng</w:t>
            </w:r>
          </w:p>
          <w:p w14:paraId="1CB47A72" w14:textId="50A20F9C" w:rsidR="001D52D3" w:rsidRDefault="001D52D3" w:rsidP="001D52D3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Nhất nút Upload và đính kèm ảnh/video</w:t>
            </w:r>
          </w:p>
          <w:p w14:paraId="2FA9769C" w14:textId="61A86DCE" w:rsidR="001D52D3" w:rsidRPr="001607E5" w:rsidRDefault="001D52D3" w:rsidP="001D52D3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Hệ thống lưu lại ảnh/video cho dự án tương ứng</w:t>
            </w:r>
          </w:p>
        </w:tc>
      </w:tr>
      <w:tr w:rsidR="001607E5" w14:paraId="62054611" w14:textId="77777777" w:rsidTr="00EF6383">
        <w:tc>
          <w:tcPr>
            <w:tcW w:w="2088" w:type="dxa"/>
          </w:tcPr>
          <w:p w14:paraId="6A814637" w14:textId="77777777" w:rsidR="001607E5" w:rsidRDefault="001607E5" w:rsidP="00EF6383">
            <w:r>
              <w:t>Các trường hợp khác</w:t>
            </w:r>
          </w:p>
        </w:tc>
        <w:tc>
          <w:tcPr>
            <w:tcW w:w="7488" w:type="dxa"/>
          </w:tcPr>
          <w:p w14:paraId="4901C2D3" w14:textId="17AE0E37" w:rsidR="001607E5" w:rsidRDefault="001607E5" w:rsidP="00EF6383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Trường hợp 1: </w:t>
            </w:r>
            <w:r w:rsidR="001D52D3">
              <w:rPr>
                <w:rFonts w:ascii="Calibri" w:hAnsi="Calibri" w:cs="Calibri"/>
                <w:color w:val="000000"/>
              </w:rPr>
              <w:t>Tài liệu đính kèm chứa loại tệp không phải ảnh/video</w:t>
            </w:r>
          </w:p>
          <w:p w14:paraId="7C6FA476" w14:textId="3D682A3D" w:rsidR="001D52D3" w:rsidRPr="001D52D3" w:rsidRDefault="001D52D3" w:rsidP="001D52D3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</w:t>
            </w:r>
            <w:r>
              <w:rPr>
                <w:rFonts w:ascii="Calibri" w:hAnsi="Calibri" w:cs="Calibri"/>
                <w:color w:val="000000"/>
              </w:rPr>
              <w:t xml:space="preserve">2. </w:t>
            </w:r>
            <w:r w:rsidRPr="001D52D3">
              <w:rPr>
                <w:rFonts w:ascii="Calibri" w:hAnsi="Calibri" w:cs="Calibri"/>
                <w:color w:val="000000"/>
              </w:rPr>
              <w:t>Nhất nút Upload và đính kèm ảnh/video</w:t>
            </w:r>
            <w:r>
              <w:rPr>
                <w:rFonts w:ascii="Calibri" w:hAnsi="Calibri" w:cs="Calibri"/>
                <w:color w:val="000000"/>
              </w:rPr>
              <w:t xml:space="preserve"> lại</w:t>
            </w:r>
          </w:p>
        </w:tc>
      </w:tr>
      <w:tr w:rsidR="001607E5" w14:paraId="6EB68D1A" w14:textId="77777777" w:rsidTr="00EF6383">
        <w:tc>
          <w:tcPr>
            <w:tcW w:w="2088" w:type="dxa"/>
          </w:tcPr>
          <w:p w14:paraId="7F5DD61C" w14:textId="77777777" w:rsidR="001607E5" w:rsidRDefault="001607E5" w:rsidP="00EF6383">
            <w:r>
              <w:t>Yêu cầu</w:t>
            </w:r>
          </w:p>
        </w:tc>
        <w:tc>
          <w:tcPr>
            <w:tcW w:w="7488" w:type="dxa"/>
          </w:tcPr>
          <w:p w14:paraId="4DEBEB81" w14:textId="52A0AC86" w:rsidR="001607E5" w:rsidRPr="001607E5" w:rsidRDefault="001D52D3" w:rsidP="00EF6383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</w:tbl>
    <w:p w14:paraId="483E1614" w14:textId="5F11D37B" w:rsidR="001607E5" w:rsidRPr="00052D90" w:rsidRDefault="001607E5" w:rsidP="00FF79DA">
      <w:pPr>
        <w:pStyle w:val="Heading2"/>
        <w:rPr>
          <w:lang w:val="vi-VN"/>
        </w:rPr>
      </w:pPr>
      <w:r>
        <w:t xml:space="preserve">Use-case: </w:t>
      </w:r>
      <w:r w:rsidR="00052D90">
        <w:t>Object Detection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607E5" w14:paraId="31944EF8" w14:textId="77777777" w:rsidTr="00EF6383">
        <w:tc>
          <w:tcPr>
            <w:tcW w:w="2088" w:type="dxa"/>
          </w:tcPr>
          <w:p w14:paraId="227247B1" w14:textId="77777777" w:rsidR="001607E5" w:rsidRDefault="001607E5" w:rsidP="00EF6383">
            <w:r>
              <w:t>Tên Use case</w:t>
            </w:r>
          </w:p>
        </w:tc>
        <w:tc>
          <w:tcPr>
            <w:tcW w:w="7488" w:type="dxa"/>
          </w:tcPr>
          <w:p w14:paraId="15351C88" w14:textId="05925383" w:rsidR="001607E5" w:rsidRDefault="001D52D3" w:rsidP="00EF6383">
            <w:r>
              <w:t>Object Detection</w:t>
            </w:r>
          </w:p>
        </w:tc>
      </w:tr>
      <w:tr w:rsidR="001607E5" w14:paraId="1F13F623" w14:textId="77777777" w:rsidTr="00EF6383">
        <w:tc>
          <w:tcPr>
            <w:tcW w:w="2088" w:type="dxa"/>
          </w:tcPr>
          <w:p w14:paraId="21A65776" w14:textId="77777777" w:rsidR="001607E5" w:rsidRDefault="001607E5" w:rsidP="00EF6383">
            <w:r>
              <w:t>Mô tả</w:t>
            </w:r>
          </w:p>
        </w:tc>
        <w:tc>
          <w:tcPr>
            <w:tcW w:w="7488" w:type="dxa"/>
          </w:tcPr>
          <w:p w14:paraId="05761BC5" w14:textId="07BB0640" w:rsidR="001607E5" w:rsidRDefault="001607E5" w:rsidP="00EF6383">
            <w:r w:rsidRPr="001607E5">
              <w:t xml:space="preserve">Dùng để </w:t>
            </w:r>
            <w:r w:rsidR="001D52D3">
              <w:t>tìm đối tượng trong dự án</w:t>
            </w:r>
          </w:p>
        </w:tc>
      </w:tr>
      <w:tr w:rsidR="001607E5" w14:paraId="28AC1B5B" w14:textId="77777777" w:rsidTr="00EF6383">
        <w:tc>
          <w:tcPr>
            <w:tcW w:w="2088" w:type="dxa"/>
          </w:tcPr>
          <w:p w14:paraId="5BD65E93" w14:textId="77777777" w:rsidR="001607E5" w:rsidRDefault="001607E5" w:rsidP="00EF6383">
            <w:r>
              <w:t>Người thực hiện</w:t>
            </w:r>
          </w:p>
        </w:tc>
        <w:tc>
          <w:tcPr>
            <w:tcW w:w="7488" w:type="dxa"/>
          </w:tcPr>
          <w:p w14:paraId="49F720A4" w14:textId="3173E1C0" w:rsidR="001607E5" w:rsidRDefault="001D52D3" w:rsidP="00EF6383">
            <w:r>
              <w:t>User</w:t>
            </w:r>
          </w:p>
        </w:tc>
      </w:tr>
      <w:tr w:rsidR="001607E5" w14:paraId="48A9B605" w14:textId="77777777" w:rsidTr="00EF6383">
        <w:tc>
          <w:tcPr>
            <w:tcW w:w="2088" w:type="dxa"/>
          </w:tcPr>
          <w:p w14:paraId="6DA23B7C" w14:textId="77777777" w:rsidR="001607E5" w:rsidRDefault="001607E5" w:rsidP="00EF6383">
            <w:r>
              <w:t>Các bước</w:t>
            </w:r>
          </w:p>
        </w:tc>
        <w:tc>
          <w:tcPr>
            <w:tcW w:w="7488" w:type="dxa"/>
          </w:tcPr>
          <w:p w14:paraId="4B787D2F" w14:textId="77777777" w:rsidR="001607E5" w:rsidRDefault="001607E5" w:rsidP="001D52D3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Nhấn nút </w:t>
            </w:r>
            <w:r w:rsidR="001D52D3">
              <w:rPr>
                <w:rFonts w:ascii="Calibri" w:hAnsi="Calibri" w:cs="Calibri"/>
                <w:color w:val="000000"/>
              </w:rPr>
              <w:t>“Object Dectection” ở trang “Project”</w:t>
            </w:r>
          </w:p>
          <w:p w14:paraId="30B5C740" w14:textId="00624D9E" w:rsidR="001D52D3" w:rsidRPr="001607E5" w:rsidRDefault="001D52D3" w:rsidP="001D52D3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Hệ thống vẽ ra những ô </w:t>
            </w:r>
            <w:r w:rsidR="00A87087">
              <w:rPr>
                <w:rFonts w:ascii="Calibri" w:hAnsi="Calibri" w:cs="Calibri"/>
                <w:color w:val="000000"/>
              </w:rPr>
              <w:t>vuông đóng khung những đối tượng tìm được trong ảnh/video</w:t>
            </w:r>
          </w:p>
        </w:tc>
      </w:tr>
      <w:tr w:rsidR="001607E5" w14:paraId="6C3F7F9F" w14:textId="77777777" w:rsidTr="00EF6383">
        <w:tc>
          <w:tcPr>
            <w:tcW w:w="2088" w:type="dxa"/>
          </w:tcPr>
          <w:p w14:paraId="31B8BA81" w14:textId="77777777" w:rsidR="001607E5" w:rsidRDefault="001607E5" w:rsidP="00EF6383">
            <w:r>
              <w:t>Các trường hợp khác</w:t>
            </w:r>
          </w:p>
        </w:tc>
        <w:tc>
          <w:tcPr>
            <w:tcW w:w="7488" w:type="dxa"/>
          </w:tcPr>
          <w:p w14:paraId="16D7B4CB" w14:textId="25444BE1" w:rsidR="001607E5" w:rsidRDefault="00A87087" w:rsidP="00EF6383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  <w:tr w:rsidR="001607E5" w14:paraId="47A109B9" w14:textId="77777777" w:rsidTr="00EF6383">
        <w:tc>
          <w:tcPr>
            <w:tcW w:w="2088" w:type="dxa"/>
          </w:tcPr>
          <w:p w14:paraId="5B0FF996" w14:textId="77777777" w:rsidR="001607E5" w:rsidRDefault="001607E5" w:rsidP="00EF6383">
            <w:r>
              <w:t>Yêu cầu</w:t>
            </w:r>
          </w:p>
        </w:tc>
        <w:tc>
          <w:tcPr>
            <w:tcW w:w="7488" w:type="dxa"/>
          </w:tcPr>
          <w:p w14:paraId="0EE6CF07" w14:textId="56385554" w:rsidR="001607E5" w:rsidRPr="001607E5" w:rsidRDefault="00A87087" w:rsidP="00EF6383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</w:tbl>
    <w:p w14:paraId="0E6A635B" w14:textId="04FD0669" w:rsidR="001607E5" w:rsidRPr="00052D90" w:rsidRDefault="001607E5" w:rsidP="001607E5">
      <w:pPr>
        <w:pStyle w:val="Heading2"/>
        <w:rPr>
          <w:lang w:val="vi-VN"/>
        </w:rPr>
      </w:pPr>
      <w:r>
        <w:t xml:space="preserve">Use-case: </w:t>
      </w:r>
      <w:r w:rsidR="00052D90">
        <w:t>Object Recognition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607E5" w14:paraId="0C305386" w14:textId="77777777" w:rsidTr="00EF6383">
        <w:tc>
          <w:tcPr>
            <w:tcW w:w="2088" w:type="dxa"/>
          </w:tcPr>
          <w:p w14:paraId="0343CD4A" w14:textId="77777777" w:rsidR="001607E5" w:rsidRDefault="001607E5" w:rsidP="00EF6383">
            <w:r>
              <w:t>Tên Use case</w:t>
            </w:r>
          </w:p>
        </w:tc>
        <w:tc>
          <w:tcPr>
            <w:tcW w:w="7488" w:type="dxa"/>
          </w:tcPr>
          <w:p w14:paraId="5B274288" w14:textId="0E7BD64F" w:rsidR="001607E5" w:rsidRDefault="00A87087" w:rsidP="00EF6383">
            <w:r>
              <w:t>Object Recognition</w:t>
            </w:r>
          </w:p>
        </w:tc>
      </w:tr>
      <w:tr w:rsidR="00A87087" w14:paraId="06840C30" w14:textId="77777777" w:rsidTr="00EF6383">
        <w:tc>
          <w:tcPr>
            <w:tcW w:w="2088" w:type="dxa"/>
          </w:tcPr>
          <w:p w14:paraId="3500E651" w14:textId="77777777" w:rsidR="00A87087" w:rsidRDefault="00A87087" w:rsidP="00A87087">
            <w:r>
              <w:t>Mô tả</w:t>
            </w:r>
          </w:p>
        </w:tc>
        <w:tc>
          <w:tcPr>
            <w:tcW w:w="7488" w:type="dxa"/>
          </w:tcPr>
          <w:p w14:paraId="7E907276" w14:textId="7E051497" w:rsidR="00A87087" w:rsidRDefault="00A87087" w:rsidP="00A87087">
            <w:r w:rsidRPr="001607E5">
              <w:t xml:space="preserve">Dùng để </w:t>
            </w:r>
            <w:r>
              <w:t>định dạng</w:t>
            </w:r>
            <w:r>
              <w:t xml:space="preserve"> đối tượng trong dự án</w:t>
            </w:r>
          </w:p>
        </w:tc>
      </w:tr>
      <w:tr w:rsidR="00A87087" w14:paraId="632E4FF7" w14:textId="77777777" w:rsidTr="00EF6383">
        <w:tc>
          <w:tcPr>
            <w:tcW w:w="2088" w:type="dxa"/>
          </w:tcPr>
          <w:p w14:paraId="12D42F88" w14:textId="77777777" w:rsidR="00A87087" w:rsidRDefault="00A87087" w:rsidP="00A87087">
            <w:r>
              <w:t>Người thực hiện</w:t>
            </w:r>
          </w:p>
        </w:tc>
        <w:tc>
          <w:tcPr>
            <w:tcW w:w="7488" w:type="dxa"/>
          </w:tcPr>
          <w:p w14:paraId="713040AE" w14:textId="6C19D0C7" w:rsidR="00A87087" w:rsidRDefault="00A87087" w:rsidP="00A87087">
            <w:r>
              <w:t>User</w:t>
            </w:r>
          </w:p>
        </w:tc>
      </w:tr>
      <w:tr w:rsidR="00A87087" w14:paraId="17A95299" w14:textId="77777777" w:rsidTr="00EF6383">
        <w:tc>
          <w:tcPr>
            <w:tcW w:w="2088" w:type="dxa"/>
          </w:tcPr>
          <w:p w14:paraId="02BEA135" w14:textId="77777777" w:rsidR="00A87087" w:rsidRDefault="00A87087" w:rsidP="00A87087">
            <w:r>
              <w:t>Các bước</w:t>
            </w:r>
          </w:p>
        </w:tc>
        <w:tc>
          <w:tcPr>
            <w:tcW w:w="7488" w:type="dxa"/>
          </w:tcPr>
          <w:p w14:paraId="7AB33148" w14:textId="261F8619" w:rsidR="00A87087" w:rsidRDefault="00A87087" w:rsidP="00A87087">
            <w:pPr>
              <w:pStyle w:val="ListParagraph"/>
              <w:numPr>
                <w:ilvl w:val="0"/>
                <w:numId w:val="33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Nhấn nút </w:t>
            </w:r>
            <w:r>
              <w:rPr>
                <w:rFonts w:ascii="Calibri" w:hAnsi="Calibri" w:cs="Calibri"/>
                <w:color w:val="000000"/>
              </w:rPr>
              <w:t xml:space="preserve">“Object </w:t>
            </w:r>
            <w:r>
              <w:t>Recognition</w:t>
            </w:r>
            <w:r>
              <w:rPr>
                <w:rFonts w:ascii="Calibri" w:hAnsi="Calibri" w:cs="Calibri"/>
                <w:color w:val="000000"/>
              </w:rPr>
              <w:t>” ở trang “Project”</w:t>
            </w:r>
          </w:p>
          <w:p w14:paraId="6A42970A" w14:textId="7C194722" w:rsidR="00A87087" w:rsidRPr="001607E5" w:rsidRDefault="00A87087" w:rsidP="00A87087">
            <w:pPr>
              <w:pStyle w:val="ListParagraph"/>
              <w:numPr>
                <w:ilvl w:val="0"/>
                <w:numId w:val="33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Hệ thống vẽ ra những ô vuông đóng khung</w:t>
            </w:r>
            <w:r>
              <w:rPr>
                <w:rFonts w:ascii="Calibri" w:hAnsi="Calibri" w:cs="Calibri"/>
                <w:color w:val="000000"/>
              </w:rPr>
              <w:t xml:space="preserve"> và gán nhãn</w:t>
            </w:r>
            <w:r>
              <w:rPr>
                <w:rFonts w:ascii="Calibri" w:hAnsi="Calibri" w:cs="Calibri"/>
                <w:color w:val="000000"/>
              </w:rPr>
              <w:t xml:space="preserve"> những đối tượng tìm được trong ảnh/video</w:t>
            </w:r>
          </w:p>
        </w:tc>
      </w:tr>
      <w:tr w:rsidR="00A87087" w14:paraId="170ABB7A" w14:textId="77777777" w:rsidTr="00EF6383">
        <w:tc>
          <w:tcPr>
            <w:tcW w:w="2088" w:type="dxa"/>
          </w:tcPr>
          <w:p w14:paraId="55D263A4" w14:textId="77777777" w:rsidR="00A87087" w:rsidRDefault="00A87087" w:rsidP="00A87087">
            <w:r>
              <w:t>Các trường hợp khác</w:t>
            </w:r>
          </w:p>
        </w:tc>
        <w:tc>
          <w:tcPr>
            <w:tcW w:w="7488" w:type="dxa"/>
          </w:tcPr>
          <w:p w14:paraId="03455CEE" w14:textId="0DDA85EA" w:rsidR="00A87087" w:rsidRDefault="00A87087" w:rsidP="00A87087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  <w:tr w:rsidR="00A87087" w14:paraId="6EE0AE73" w14:textId="77777777" w:rsidTr="00EF6383">
        <w:tc>
          <w:tcPr>
            <w:tcW w:w="2088" w:type="dxa"/>
          </w:tcPr>
          <w:p w14:paraId="11C706D3" w14:textId="77777777" w:rsidR="00A87087" w:rsidRDefault="00A87087" w:rsidP="00A87087">
            <w:r>
              <w:t>Yêu cầu</w:t>
            </w:r>
          </w:p>
        </w:tc>
        <w:tc>
          <w:tcPr>
            <w:tcW w:w="7488" w:type="dxa"/>
          </w:tcPr>
          <w:p w14:paraId="1B5D8C6B" w14:textId="2847DC21" w:rsidR="00A87087" w:rsidRPr="001607E5" w:rsidRDefault="00A87087" w:rsidP="00A8708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</w:tbl>
    <w:p w14:paraId="1000A197" w14:textId="685C59C3" w:rsidR="001607E5" w:rsidRPr="00052D90" w:rsidRDefault="001607E5" w:rsidP="00C56068">
      <w:pPr>
        <w:pStyle w:val="Heading2"/>
        <w:rPr>
          <w:lang w:val="vi-VN"/>
        </w:rPr>
      </w:pPr>
      <w:r>
        <w:t xml:space="preserve">Use-case: </w:t>
      </w:r>
      <w:r w:rsidR="00052D90">
        <w:t>Crop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607E5" w14:paraId="79C92339" w14:textId="77777777" w:rsidTr="00EF6383">
        <w:tc>
          <w:tcPr>
            <w:tcW w:w="2088" w:type="dxa"/>
          </w:tcPr>
          <w:p w14:paraId="09CBC502" w14:textId="77777777" w:rsidR="001607E5" w:rsidRDefault="001607E5" w:rsidP="00EF6383">
            <w:r>
              <w:t>Tên Use case</w:t>
            </w:r>
          </w:p>
        </w:tc>
        <w:tc>
          <w:tcPr>
            <w:tcW w:w="7488" w:type="dxa"/>
          </w:tcPr>
          <w:p w14:paraId="695194DF" w14:textId="0C0D2C6A" w:rsidR="001607E5" w:rsidRDefault="00A87087" w:rsidP="00EF6383">
            <w:r>
              <w:t>Crop</w:t>
            </w:r>
          </w:p>
        </w:tc>
      </w:tr>
      <w:tr w:rsidR="001607E5" w14:paraId="52A6BEF9" w14:textId="77777777" w:rsidTr="00EF6383">
        <w:tc>
          <w:tcPr>
            <w:tcW w:w="2088" w:type="dxa"/>
          </w:tcPr>
          <w:p w14:paraId="34593758" w14:textId="77777777" w:rsidR="001607E5" w:rsidRDefault="001607E5" w:rsidP="00EF6383">
            <w:r>
              <w:t>Mô tả</w:t>
            </w:r>
          </w:p>
        </w:tc>
        <w:tc>
          <w:tcPr>
            <w:tcW w:w="7488" w:type="dxa"/>
          </w:tcPr>
          <w:p w14:paraId="5DAD0BB3" w14:textId="421E4D9C" w:rsidR="001607E5" w:rsidRDefault="001607E5" w:rsidP="00EF6383">
            <w:r w:rsidRPr="001607E5">
              <w:t xml:space="preserve">Dùng để </w:t>
            </w:r>
            <w:r w:rsidR="00A87087">
              <w:t>cắt ảnh/video nhỏ lại</w:t>
            </w:r>
          </w:p>
        </w:tc>
      </w:tr>
      <w:tr w:rsidR="001607E5" w14:paraId="02B1EAA5" w14:textId="77777777" w:rsidTr="00EF6383">
        <w:tc>
          <w:tcPr>
            <w:tcW w:w="2088" w:type="dxa"/>
          </w:tcPr>
          <w:p w14:paraId="61F93457" w14:textId="77777777" w:rsidR="001607E5" w:rsidRDefault="001607E5" w:rsidP="00EF6383">
            <w:r>
              <w:t>Người thực hiện</w:t>
            </w:r>
          </w:p>
        </w:tc>
        <w:tc>
          <w:tcPr>
            <w:tcW w:w="7488" w:type="dxa"/>
          </w:tcPr>
          <w:p w14:paraId="3059DE4D" w14:textId="160C612B" w:rsidR="001607E5" w:rsidRDefault="00A87087" w:rsidP="00EF6383">
            <w:r>
              <w:t>User</w:t>
            </w:r>
          </w:p>
        </w:tc>
      </w:tr>
      <w:tr w:rsidR="001607E5" w14:paraId="33DFE106" w14:textId="77777777" w:rsidTr="00EF6383">
        <w:tc>
          <w:tcPr>
            <w:tcW w:w="2088" w:type="dxa"/>
          </w:tcPr>
          <w:p w14:paraId="7E837808" w14:textId="77777777" w:rsidR="001607E5" w:rsidRDefault="001607E5" w:rsidP="00EF6383">
            <w:r>
              <w:t>Các bước</w:t>
            </w:r>
          </w:p>
        </w:tc>
        <w:tc>
          <w:tcPr>
            <w:tcW w:w="7488" w:type="dxa"/>
          </w:tcPr>
          <w:p w14:paraId="249E97AA" w14:textId="77777777" w:rsidR="001607E5" w:rsidRDefault="001607E5" w:rsidP="00A87087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Nhấn </w:t>
            </w:r>
            <w:r w:rsidR="00A87087">
              <w:rPr>
                <w:rFonts w:ascii="Calibri" w:hAnsi="Calibri" w:cs="Calibri"/>
                <w:color w:val="000000"/>
              </w:rPr>
              <w:t>vào ảnh/video tương ứng</w:t>
            </w:r>
          </w:p>
          <w:p w14:paraId="0FA475FE" w14:textId="318ECB9D" w:rsidR="00A87087" w:rsidRDefault="00A87087" w:rsidP="00A87087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Nhập kích thước chiều dài và chiều rộng mà người dùng muốn</w:t>
            </w:r>
          </w:p>
          <w:p w14:paraId="11884586" w14:textId="18106A36" w:rsidR="00A87087" w:rsidRPr="001607E5" w:rsidRDefault="00A87087" w:rsidP="00A87087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Hệ thống sẽ cắt ảnh/video nhỏ lại tương </w:t>
            </w:r>
            <w:r w:rsidR="00577CEC">
              <w:rPr>
                <w:rFonts w:ascii="Calibri" w:hAnsi="Calibri" w:cs="Calibri"/>
                <w:color w:val="000000"/>
              </w:rPr>
              <w:t>ứ</w:t>
            </w:r>
            <w:r>
              <w:rPr>
                <w:rFonts w:ascii="Calibri" w:hAnsi="Calibri" w:cs="Calibri"/>
                <w:color w:val="000000"/>
              </w:rPr>
              <w:t>ng với kích thước mới</w:t>
            </w:r>
          </w:p>
        </w:tc>
      </w:tr>
      <w:tr w:rsidR="00A87087" w14:paraId="71789EAB" w14:textId="77777777" w:rsidTr="00EF6383">
        <w:tc>
          <w:tcPr>
            <w:tcW w:w="2088" w:type="dxa"/>
          </w:tcPr>
          <w:p w14:paraId="2EC877A0" w14:textId="77777777" w:rsidR="00A87087" w:rsidRDefault="00A87087" w:rsidP="00A87087">
            <w:r>
              <w:t>Các trường hợp khác</w:t>
            </w:r>
          </w:p>
        </w:tc>
        <w:tc>
          <w:tcPr>
            <w:tcW w:w="7488" w:type="dxa"/>
          </w:tcPr>
          <w:p w14:paraId="5BA203CC" w14:textId="4F14BC08" w:rsidR="00A87087" w:rsidRDefault="00A87087" w:rsidP="00A87087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  <w:tr w:rsidR="00A87087" w14:paraId="4A6A8D5F" w14:textId="77777777" w:rsidTr="00EF6383">
        <w:tc>
          <w:tcPr>
            <w:tcW w:w="2088" w:type="dxa"/>
          </w:tcPr>
          <w:p w14:paraId="3B6C0619" w14:textId="77777777" w:rsidR="00A87087" w:rsidRDefault="00A87087" w:rsidP="00A87087">
            <w:r>
              <w:t>Yêu cầu</w:t>
            </w:r>
          </w:p>
        </w:tc>
        <w:tc>
          <w:tcPr>
            <w:tcW w:w="7488" w:type="dxa"/>
          </w:tcPr>
          <w:p w14:paraId="3A32D036" w14:textId="1FAE3EB8" w:rsidR="00A87087" w:rsidRPr="001607E5" w:rsidRDefault="00A87087" w:rsidP="00A8708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</w:tbl>
    <w:p w14:paraId="243B161B" w14:textId="509321EE" w:rsidR="001607E5" w:rsidRPr="00052D90" w:rsidRDefault="001607E5" w:rsidP="00992202">
      <w:pPr>
        <w:pStyle w:val="Heading2"/>
        <w:rPr>
          <w:lang w:val="vi-VN"/>
        </w:rPr>
      </w:pPr>
      <w:r>
        <w:t xml:space="preserve">Use-case: </w:t>
      </w:r>
      <w:r w:rsidR="00052D90">
        <w:t>Xoay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607E5" w14:paraId="68DC4DC6" w14:textId="77777777" w:rsidTr="00EF6383">
        <w:tc>
          <w:tcPr>
            <w:tcW w:w="2088" w:type="dxa"/>
          </w:tcPr>
          <w:p w14:paraId="23114872" w14:textId="77777777" w:rsidR="001607E5" w:rsidRDefault="001607E5" w:rsidP="00EF6383">
            <w:r>
              <w:t>Tên Use case</w:t>
            </w:r>
          </w:p>
        </w:tc>
        <w:tc>
          <w:tcPr>
            <w:tcW w:w="7488" w:type="dxa"/>
          </w:tcPr>
          <w:p w14:paraId="6915153A" w14:textId="5727ED50" w:rsidR="001607E5" w:rsidRDefault="00A87087" w:rsidP="00EF6383">
            <w:r>
              <w:t>Xoay</w:t>
            </w:r>
          </w:p>
        </w:tc>
      </w:tr>
      <w:tr w:rsidR="001607E5" w14:paraId="5490BACD" w14:textId="77777777" w:rsidTr="00EF6383">
        <w:tc>
          <w:tcPr>
            <w:tcW w:w="2088" w:type="dxa"/>
          </w:tcPr>
          <w:p w14:paraId="66A0A0DC" w14:textId="77777777" w:rsidR="001607E5" w:rsidRDefault="001607E5" w:rsidP="00EF6383">
            <w:r>
              <w:t>Mô tả</w:t>
            </w:r>
          </w:p>
        </w:tc>
        <w:tc>
          <w:tcPr>
            <w:tcW w:w="7488" w:type="dxa"/>
          </w:tcPr>
          <w:p w14:paraId="3B480265" w14:textId="5DE5A895" w:rsidR="001607E5" w:rsidRDefault="00A87087" w:rsidP="00EF6383">
            <w:r w:rsidRPr="001607E5">
              <w:t xml:space="preserve">Dùng để </w:t>
            </w:r>
            <w:r>
              <w:t>xoay</w:t>
            </w:r>
            <w:r>
              <w:t xml:space="preserve"> ảnh/video</w:t>
            </w:r>
          </w:p>
        </w:tc>
      </w:tr>
      <w:tr w:rsidR="001607E5" w14:paraId="19B0E7D1" w14:textId="77777777" w:rsidTr="00EF6383">
        <w:tc>
          <w:tcPr>
            <w:tcW w:w="2088" w:type="dxa"/>
          </w:tcPr>
          <w:p w14:paraId="4F5B29B5" w14:textId="77777777" w:rsidR="001607E5" w:rsidRDefault="001607E5" w:rsidP="00EF6383">
            <w:r>
              <w:t>Người thực hiện</w:t>
            </w:r>
          </w:p>
        </w:tc>
        <w:tc>
          <w:tcPr>
            <w:tcW w:w="7488" w:type="dxa"/>
          </w:tcPr>
          <w:p w14:paraId="775BD96B" w14:textId="1C311B3D" w:rsidR="001607E5" w:rsidRDefault="00A87087" w:rsidP="00EF6383">
            <w:r>
              <w:t>User</w:t>
            </w:r>
          </w:p>
        </w:tc>
      </w:tr>
      <w:tr w:rsidR="001607E5" w14:paraId="7D7DD503" w14:textId="77777777" w:rsidTr="00EF6383">
        <w:tc>
          <w:tcPr>
            <w:tcW w:w="2088" w:type="dxa"/>
          </w:tcPr>
          <w:p w14:paraId="32B9FFD6" w14:textId="77777777" w:rsidR="001607E5" w:rsidRDefault="001607E5" w:rsidP="00EF6383">
            <w:r>
              <w:lastRenderedPageBreak/>
              <w:t>Các bước</w:t>
            </w:r>
          </w:p>
        </w:tc>
        <w:tc>
          <w:tcPr>
            <w:tcW w:w="7488" w:type="dxa"/>
          </w:tcPr>
          <w:p w14:paraId="513B850B" w14:textId="77777777" w:rsidR="00A87087" w:rsidRDefault="00A87087" w:rsidP="00A87087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Nhấn </w:t>
            </w:r>
            <w:r>
              <w:rPr>
                <w:rFonts w:ascii="Calibri" w:hAnsi="Calibri" w:cs="Calibri"/>
                <w:color w:val="000000"/>
              </w:rPr>
              <w:t>vào ảnh/video tương ứng</w:t>
            </w:r>
          </w:p>
          <w:p w14:paraId="736BC658" w14:textId="3FC00A56" w:rsidR="00A87087" w:rsidRDefault="00A87087" w:rsidP="00A87087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Nhập </w:t>
            </w:r>
            <w:r>
              <w:rPr>
                <w:rFonts w:ascii="Calibri" w:hAnsi="Calibri" w:cs="Calibri"/>
                <w:color w:val="000000"/>
              </w:rPr>
              <w:t>góc mà người dùng muốn</w:t>
            </w:r>
          </w:p>
          <w:p w14:paraId="3784D220" w14:textId="33F7AB41" w:rsidR="001607E5" w:rsidRPr="001607E5" w:rsidRDefault="00A87087" w:rsidP="00A87087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Hệ thống sẽ </w:t>
            </w:r>
            <w:r>
              <w:rPr>
                <w:rFonts w:ascii="Calibri" w:hAnsi="Calibri" w:cs="Calibri"/>
                <w:color w:val="000000"/>
              </w:rPr>
              <w:t>xoay</w:t>
            </w:r>
            <w:r>
              <w:rPr>
                <w:rFonts w:ascii="Calibri" w:hAnsi="Calibri" w:cs="Calibri"/>
                <w:color w:val="000000"/>
              </w:rPr>
              <w:t xml:space="preserve"> ảnh/video tương </w:t>
            </w:r>
            <w:r w:rsidR="00577CEC">
              <w:rPr>
                <w:rFonts w:ascii="Calibri" w:hAnsi="Calibri" w:cs="Calibri"/>
                <w:color w:val="000000"/>
              </w:rPr>
              <w:t>ứ</w:t>
            </w:r>
            <w:r>
              <w:rPr>
                <w:rFonts w:ascii="Calibri" w:hAnsi="Calibri" w:cs="Calibri"/>
                <w:color w:val="000000"/>
              </w:rPr>
              <w:t xml:space="preserve">ng với </w:t>
            </w:r>
            <w:r>
              <w:rPr>
                <w:rFonts w:ascii="Calibri" w:hAnsi="Calibri" w:cs="Calibri"/>
                <w:color w:val="000000"/>
              </w:rPr>
              <w:t>góc</w:t>
            </w:r>
            <w:r>
              <w:rPr>
                <w:rFonts w:ascii="Calibri" w:hAnsi="Calibri" w:cs="Calibri"/>
                <w:color w:val="000000"/>
              </w:rPr>
              <w:t xml:space="preserve"> mới</w:t>
            </w:r>
          </w:p>
        </w:tc>
      </w:tr>
      <w:tr w:rsidR="00A87087" w14:paraId="13952939" w14:textId="77777777" w:rsidTr="00EF6383">
        <w:tc>
          <w:tcPr>
            <w:tcW w:w="2088" w:type="dxa"/>
          </w:tcPr>
          <w:p w14:paraId="5F61C78E" w14:textId="77777777" w:rsidR="00A87087" w:rsidRDefault="00A87087" w:rsidP="00A87087">
            <w:r>
              <w:t>Các trường hợp khác</w:t>
            </w:r>
          </w:p>
        </w:tc>
        <w:tc>
          <w:tcPr>
            <w:tcW w:w="7488" w:type="dxa"/>
          </w:tcPr>
          <w:p w14:paraId="453168FA" w14:textId="3FE1EAE9" w:rsidR="00A87087" w:rsidRDefault="00A87087" w:rsidP="00A87087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  <w:tr w:rsidR="00A87087" w14:paraId="4B86FBB6" w14:textId="77777777" w:rsidTr="00EF6383">
        <w:tc>
          <w:tcPr>
            <w:tcW w:w="2088" w:type="dxa"/>
          </w:tcPr>
          <w:p w14:paraId="5C5B207C" w14:textId="77777777" w:rsidR="00A87087" w:rsidRDefault="00A87087" w:rsidP="00A87087">
            <w:r>
              <w:t>Yêu cầu</w:t>
            </w:r>
          </w:p>
        </w:tc>
        <w:tc>
          <w:tcPr>
            <w:tcW w:w="7488" w:type="dxa"/>
          </w:tcPr>
          <w:p w14:paraId="2EFA1867" w14:textId="25F4B50C" w:rsidR="00A87087" w:rsidRPr="001607E5" w:rsidRDefault="00A87087" w:rsidP="00A8708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</w:tbl>
    <w:p w14:paraId="3A63D5E3" w14:textId="7992C394" w:rsidR="001607E5" w:rsidRPr="00052D90" w:rsidRDefault="001607E5" w:rsidP="009B01FF">
      <w:pPr>
        <w:pStyle w:val="Heading2"/>
        <w:rPr>
          <w:lang w:val="vi-VN"/>
        </w:rPr>
      </w:pPr>
      <w:r>
        <w:t xml:space="preserve">Use-case: </w:t>
      </w:r>
      <w:r w:rsidR="00052D90">
        <w:t>Di chuyển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607E5" w14:paraId="24251367" w14:textId="77777777" w:rsidTr="00EF6383">
        <w:tc>
          <w:tcPr>
            <w:tcW w:w="2088" w:type="dxa"/>
          </w:tcPr>
          <w:p w14:paraId="1D91401B" w14:textId="77777777" w:rsidR="001607E5" w:rsidRDefault="001607E5" w:rsidP="00EF6383">
            <w:r>
              <w:t>Tên Use case</w:t>
            </w:r>
          </w:p>
        </w:tc>
        <w:tc>
          <w:tcPr>
            <w:tcW w:w="7488" w:type="dxa"/>
          </w:tcPr>
          <w:p w14:paraId="68551C21" w14:textId="6B131660" w:rsidR="001607E5" w:rsidRDefault="00A87087" w:rsidP="00EF6383">
            <w:r>
              <w:t>Di chuyển</w:t>
            </w:r>
          </w:p>
        </w:tc>
      </w:tr>
      <w:tr w:rsidR="001607E5" w14:paraId="5DF2FD5B" w14:textId="77777777" w:rsidTr="00EF6383">
        <w:tc>
          <w:tcPr>
            <w:tcW w:w="2088" w:type="dxa"/>
          </w:tcPr>
          <w:p w14:paraId="3D662219" w14:textId="77777777" w:rsidR="001607E5" w:rsidRDefault="001607E5" w:rsidP="00EF6383">
            <w:r>
              <w:t>Mô tả</w:t>
            </w:r>
          </w:p>
        </w:tc>
        <w:tc>
          <w:tcPr>
            <w:tcW w:w="7488" w:type="dxa"/>
          </w:tcPr>
          <w:p w14:paraId="1236DE18" w14:textId="2337C123" w:rsidR="001607E5" w:rsidRDefault="00A87087" w:rsidP="00EF6383">
            <w:r w:rsidRPr="001607E5">
              <w:t xml:space="preserve">Dùng để </w:t>
            </w:r>
            <w:r>
              <w:t>di chuyển</w:t>
            </w:r>
            <w:r>
              <w:t xml:space="preserve"> ảnh/video</w:t>
            </w:r>
          </w:p>
        </w:tc>
      </w:tr>
      <w:tr w:rsidR="001607E5" w14:paraId="5BC3B4CA" w14:textId="77777777" w:rsidTr="00EF6383">
        <w:tc>
          <w:tcPr>
            <w:tcW w:w="2088" w:type="dxa"/>
          </w:tcPr>
          <w:p w14:paraId="4DEE8691" w14:textId="77777777" w:rsidR="001607E5" w:rsidRDefault="001607E5" w:rsidP="00EF6383">
            <w:r>
              <w:t>Người thực hiện</w:t>
            </w:r>
          </w:p>
        </w:tc>
        <w:tc>
          <w:tcPr>
            <w:tcW w:w="7488" w:type="dxa"/>
          </w:tcPr>
          <w:p w14:paraId="52AD41D7" w14:textId="5D55C27B" w:rsidR="001607E5" w:rsidRDefault="00A87087" w:rsidP="00EF6383">
            <w:r>
              <w:t>User</w:t>
            </w:r>
          </w:p>
        </w:tc>
      </w:tr>
      <w:tr w:rsidR="001607E5" w14:paraId="148E41C2" w14:textId="77777777" w:rsidTr="00EF6383">
        <w:tc>
          <w:tcPr>
            <w:tcW w:w="2088" w:type="dxa"/>
          </w:tcPr>
          <w:p w14:paraId="7DFB817F" w14:textId="77777777" w:rsidR="001607E5" w:rsidRDefault="001607E5" w:rsidP="00EF6383">
            <w:r>
              <w:t>Các bước</w:t>
            </w:r>
          </w:p>
        </w:tc>
        <w:tc>
          <w:tcPr>
            <w:tcW w:w="7488" w:type="dxa"/>
          </w:tcPr>
          <w:p w14:paraId="3C8685CA" w14:textId="77777777" w:rsidR="00A87087" w:rsidRDefault="00A87087" w:rsidP="00A87087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Nhấn </w:t>
            </w:r>
            <w:r>
              <w:rPr>
                <w:rFonts w:ascii="Calibri" w:hAnsi="Calibri" w:cs="Calibri"/>
                <w:color w:val="000000"/>
              </w:rPr>
              <w:t>vào ảnh/video tương ứng</w:t>
            </w:r>
          </w:p>
          <w:p w14:paraId="0FC77971" w14:textId="07C1C8DE" w:rsidR="00A87087" w:rsidRDefault="00A87087" w:rsidP="00A87087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Nhập </w:t>
            </w:r>
            <w:r>
              <w:rPr>
                <w:rFonts w:ascii="Calibri" w:hAnsi="Calibri" w:cs="Calibri"/>
                <w:color w:val="000000"/>
              </w:rPr>
              <w:t>vị trí</w:t>
            </w:r>
            <w:r>
              <w:rPr>
                <w:rFonts w:ascii="Calibri" w:hAnsi="Calibri" w:cs="Calibri"/>
                <w:color w:val="000000"/>
              </w:rPr>
              <w:t xml:space="preserve"> mà người dùng muốn</w:t>
            </w:r>
          </w:p>
          <w:p w14:paraId="6461BCA0" w14:textId="23C144B2" w:rsidR="001607E5" w:rsidRPr="001607E5" w:rsidRDefault="00A87087" w:rsidP="00A87087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Hệ thống sẽ </w:t>
            </w:r>
            <w:r w:rsidR="00577CEC">
              <w:rPr>
                <w:rFonts w:ascii="Calibri" w:hAnsi="Calibri" w:cs="Calibri"/>
                <w:color w:val="000000"/>
              </w:rPr>
              <w:t>di chuyển</w:t>
            </w:r>
            <w:r>
              <w:rPr>
                <w:rFonts w:ascii="Calibri" w:hAnsi="Calibri" w:cs="Calibri"/>
                <w:color w:val="000000"/>
              </w:rPr>
              <w:t xml:space="preserve"> ảnh/video tương </w:t>
            </w:r>
            <w:r w:rsidR="00577CEC">
              <w:rPr>
                <w:rFonts w:ascii="Calibri" w:hAnsi="Calibri" w:cs="Calibri"/>
                <w:color w:val="000000"/>
              </w:rPr>
              <w:t>ứ</w:t>
            </w:r>
            <w:r>
              <w:rPr>
                <w:rFonts w:ascii="Calibri" w:hAnsi="Calibri" w:cs="Calibri"/>
                <w:color w:val="000000"/>
              </w:rPr>
              <w:t xml:space="preserve">ng với </w:t>
            </w:r>
            <w:r w:rsidR="00577CEC">
              <w:rPr>
                <w:rFonts w:ascii="Calibri" w:hAnsi="Calibri" w:cs="Calibri"/>
                <w:color w:val="000000"/>
              </w:rPr>
              <w:t>vị trí</w:t>
            </w:r>
            <w:r>
              <w:rPr>
                <w:rFonts w:ascii="Calibri" w:hAnsi="Calibri" w:cs="Calibri"/>
                <w:color w:val="000000"/>
              </w:rPr>
              <w:t xml:space="preserve"> mới</w:t>
            </w:r>
          </w:p>
        </w:tc>
      </w:tr>
      <w:tr w:rsidR="001607E5" w14:paraId="01F31EE0" w14:textId="77777777" w:rsidTr="00EF6383">
        <w:tc>
          <w:tcPr>
            <w:tcW w:w="2088" w:type="dxa"/>
          </w:tcPr>
          <w:p w14:paraId="307D7E14" w14:textId="77777777" w:rsidR="001607E5" w:rsidRDefault="001607E5" w:rsidP="00EF6383">
            <w:r>
              <w:t>Các trường hợp khác</w:t>
            </w:r>
          </w:p>
        </w:tc>
        <w:tc>
          <w:tcPr>
            <w:tcW w:w="7488" w:type="dxa"/>
          </w:tcPr>
          <w:p w14:paraId="595A8D7F" w14:textId="597B69D6" w:rsidR="001607E5" w:rsidRDefault="00577CEC" w:rsidP="00EF6383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  <w:tr w:rsidR="001607E5" w14:paraId="6C8E7407" w14:textId="77777777" w:rsidTr="00EF6383">
        <w:tc>
          <w:tcPr>
            <w:tcW w:w="2088" w:type="dxa"/>
          </w:tcPr>
          <w:p w14:paraId="66F433C4" w14:textId="77777777" w:rsidR="001607E5" w:rsidRDefault="001607E5" w:rsidP="00EF6383">
            <w:r>
              <w:t>Yêu cầu</w:t>
            </w:r>
          </w:p>
        </w:tc>
        <w:tc>
          <w:tcPr>
            <w:tcW w:w="7488" w:type="dxa"/>
          </w:tcPr>
          <w:p w14:paraId="4172CF7B" w14:textId="5B50AF55" w:rsidR="001607E5" w:rsidRPr="001607E5" w:rsidRDefault="00577CEC" w:rsidP="00EF6383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</w:tbl>
    <w:p w14:paraId="78D017B5" w14:textId="77777777" w:rsidR="001D2F1F" w:rsidRDefault="00052D90" w:rsidP="00052D90">
      <w:pPr>
        <w:pStyle w:val="Heading2"/>
      </w:pPr>
      <w:r>
        <w:t xml:space="preserve">Use-case: </w:t>
      </w:r>
      <w:r>
        <w:t>Đổi màu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D2F1F" w14:paraId="4669A35E" w14:textId="77777777" w:rsidTr="00EF6383">
        <w:tc>
          <w:tcPr>
            <w:tcW w:w="2088" w:type="dxa"/>
          </w:tcPr>
          <w:p w14:paraId="622A6440" w14:textId="77777777" w:rsidR="001D2F1F" w:rsidRDefault="001D2F1F" w:rsidP="00EF6383">
            <w:r>
              <w:t>Tên Use case</w:t>
            </w:r>
          </w:p>
        </w:tc>
        <w:tc>
          <w:tcPr>
            <w:tcW w:w="7488" w:type="dxa"/>
          </w:tcPr>
          <w:p w14:paraId="0F54E1DD" w14:textId="4ECA23E4" w:rsidR="001D2F1F" w:rsidRDefault="00577CEC" w:rsidP="00EF6383">
            <w:r>
              <w:t>Đổi màu</w:t>
            </w:r>
          </w:p>
        </w:tc>
      </w:tr>
      <w:tr w:rsidR="00577CEC" w14:paraId="0778852C" w14:textId="77777777" w:rsidTr="00EF6383">
        <w:tc>
          <w:tcPr>
            <w:tcW w:w="2088" w:type="dxa"/>
          </w:tcPr>
          <w:p w14:paraId="5DAD1CF2" w14:textId="77777777" w:rsidR="00577CEC" w:rsidRDefault="00577CEC" w:rsidP="00577CEC">
            <w:r>
              <w:t>Mô tả</w:t>
            </w:r>
          </w:p>
        </w:tc>
        <w:tc>
          <w:tcPr>
            <w:tcW w:w="7488" w:type="dxa"/>
          </w:tcPr>
          <w:p w14:paraId="553C5AE9" w14:textId="09252E65" w:rsidR="00577CEC" w:rsidRDefault="00577CEC" w:rsidP="00577CEC">
            <w:r w:rsidRPr="001607E5">
              <w:t xml:space="preserve">Dùng để </w:t>
            </w:r>
            <w:r>
              <w:t>đổi màu</w:t>
            </w:r>
            <w:r>
              <w:t xml:space="preserve"> ảnh/video</w:t>
            </w:r>
          </w:p>
        </w:tc>
      </w:tr>
      <w:tr w:rsidR="00577CEC" w14:paraId="16B9D3C4" w14:textId="77777777" w:rsidTr="00EF6383">
        <w:tc>
          <w:tcPr>
            <w:tcW w:w="2088" w:type="dxa"/>
          </w:tcPr>
          <w:p w14:paraId="3599AB5F" w14:textId="77777777" w:rsidR="00577CEC" w:rsidRDefault="00577CEC" w:rsidP="00577CEC">
            <w:r>
              <w:t>Người thực hiện</w:t>
            </w:r>
          </w:p>
        </w:tc>
        <w:tc>
          <w:tcPr>
            <w:tcW w:w="7488" w:type="dxa"/>
          </w:tcPr>
          <w:p w14:paraId="635032CD" w14:textId="77777777" w:rsidR="00577CEC" w:rsidRDefault="00577CEC" w:rsidP="00577CEC">
            <w:r>
              <w:t>Customer</w:t>
            </w:r>
          </w:p>
        </w:tc>
      </w:tr>
      <w:tr w:rsidR="00577CEC" w14:paraId="71EF2F44" w14:textId="77777777" w:rsidTr="00EF6383">
        <w:tc>
          <w:tcPr>
            <w:tcW w:w="2088" w:type="dxa"/>
          </w:tcPr>
          <w:p w14:paraId="71FDD241" w14:textId="77777777" w:rsidR="00577CEC" w:rsidRDefault="00577CEC" w:rsidP="00577CEC">
            <w:r>
              <w:t>Các bước</w:t>
            </w:r>
          </w:p>
        </w:tc>
        <w:tc>
          <w:tcPr>
            <w:tcW w:w="7488" w:type="dxa"/>
          </w:tcPr>
          <w:p w14:paraId="49BD4C58" w14:textId="77777777" w:rsidR="00577CEC" w:rsidRDefault="00577CEC" w:rsidP="00577CEC">
            <w:pPr>
              <w:pStyle w:val="ListParagraph"/>
              <w:numPr>
                <w:ilvl w:val="0"/>
                <w:numId w:val="41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Nhấn </w:t>
            </w:r>
            <w:r>
              <w:rPr>
                <w:rFonts w:ascii="Calibri" w:hAnsi="Calibri" w:cs="Calibri"/>
                <w:color w:val="000000"/>
              </w:rPr>
              <w:t>vào ảnh/video tương ứng</w:t>
            </w:r>
          </w:p>
          <w:p w14:paraId="7E269FA9" w14:textId="0B6A2A84" w:rsidR="00577CEC" w:rsidRDefault="00577CEC" w:rsidP="00577CEC">
            <w:pPr>
              <w:pStyle w:val="ListParagraph"/>
              <w:numPr>
                <w:ilvl w:val="0"/>
                <w:numId w:val="41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Chọn màu trên bảng màu mà người dùng muốn</w:t>
            </w:r>
          </w:p>
          <w:p w14:paraId="53B56BA3" w14:textId="1EA591B5" w:rsidR="00577CEC" w:rsidRPr="001607E5" w:rsidRDefault="00577CEC" w:rsidP="00577CEC">
            <w:pPr>
              <w:pStyle w:val="ListParagraph"/>
              <w:numPr>
                <w:ilvl w:val="0"/>
                <w:numId w:val="41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Hệ thống sẽ </w:t>
            </w:r>
            <w:r>
              <w:rPr>
                <w:rFonts w:ascii="Calibri" w:hAnsi="Calibri" w:cs="Calibri"/>
                <w:color w:val="000000"/>
              </w:rPr>
              <w:t>đổi màu</w:t>
            </w:r>
            <w:r>
              <w:rPr>
                <w:rFonts w:ascii="Calibri" w:hAnsi="Calibri" w:cs="Calibri"/>
                <w:color w:val="000000"/>
              </w:rPr>
              <w:t xml:space="preserve"> ảnh/video tương ứng với </w:t>
            </w:r>
            <w:r>
              <w:rPr>
                <w:rFonts w:ascii="Calibri" w:hAnsi="Calibri" w:cs="Calibri"/>
                <w:color w:val="000000"/>
              </w:rPr>
              <w:t>màu</w:t>
            </w:r>
            <w:r>
              <w:rPr>
                <w:rFonts w:ascii="Calibri" w:hAnsi="Calibri" w:cs="Calibri"/>
                <w:color w:val="000000"/>
              </w:rPr>
              <w:t xml:space="preserve"> mới</w:t>
            </w:r>
          </w:p>
        </w:tc>
      </w:tr>
      <w:tr w:rsidR="00577CEC" w14:paraId="00CB52C3" w14:textId="77777777" w:rsidTr="00EF6383">
        <w:tc>
          <w:tcPr>
            <w:tcW w:w="2088" w:type="dxa"/>
          </w:tcPr>
          <w:p w14:paraId="7FF548D9" w14:textId="77777777" w:rsidR="00577CEC" w:rsidRDefault="00577CEC" w:rsidP="00577CEC">
            <w:r>
              <w:t>Các trường hợp khác</w:t>
            </w:r>
          </w:p>
        </w:tc>
        <w:tc>
          <w:tcPr>
            <w:tcW w:w="7488" w:type="dxa"/>
          </w:tcPr>
          <w:p w14:paraId="7FF8A47D" w14:textId="218B3C7F" w:rsidR="00577CEC" w:rsidRDefault="00577CEC" w:rsidP="00577CEC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  <w:tr w:rsidR="00577CEC" w14:paraId="238B0F94" w14:textId="77777777" w:rsidTr="00EF6383">
        <w:tc>
          <w:tcPr>
            <w:tcW w:w="2088" w:type="dxa"/>
          </w:tcPr>
          <w:p w14:paraId="1332C65A" w14:textId="77777777" w:rsidR="00577CEC" w:rsidRDefault="00577CEC" w:rsidP="00577CEC">
            <w:r>
              <w:t>Yêu cầu</w:t>
            </w:r>
          </w:p>
        </w:tc>
        <w:tc>
          <w:tcPr>
            <w:tcW w:w="7488" w:type="dxa"/>
          </w:tcPr>
          <w:p w14:paraId="1DF0376D" w14:textId="14BA394B" w:rsidR="00577CEC" w:rsidRPr="001607E5" w:rsidRDefault="00577CEC" w:rsidP="00577CEC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</w:tbl>
    <w:p w14:paraId="1F942926" w14:textId="77777777" w:rsidR="001D2F1F" w:rsidRPr="00052D90" w:rsidRDefault="00052D90" w:rsidP="00B5441D">
      <w:pPr>
        <w:pStyle w:val="Heading2"/>
      </w:pPr>
      <w:r>
        <w:t xml:space="preserve">Use-case: </w:t>
      </w:r>
      <w:r>
        <w:t>Cắt thời gian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D2F1F" w14:paraId="3D42C3D3" w14:textId="77777777" w:rsidTr="00EF6383">
        <w:tc>
          <w:tcPr>
            <w:tcW w:w="2088" w:type="dxa"/>
          </w:tcPr>
          <w:p w14:paraId="11FB6568" w14:textId="77777777" w:rsidR="001D2F1F" w:rsidRDefault="001D2F1F" w:rsidP="00EF6383">
            <w:r>
              <w:t>Tên Use case</w:t>
            </w:r>
          </w:p>
        </w:tc>
        <w:tc>
          <w:tcPr>
            <w:tcW w:w="7488" w:type="dxa"/>
          </w:tcPr>
          <w:p w14:paraId="746E0F02" w14:textId="77777777" w:rsidR="001D2F1F" w:rsidRDefault="001D2F1F" w:rsidP="00EF6383">
            <w:r w:rsidRPr="001607E5">
              <w:rPr>
                <w:rFonts w:hint="eastAsia"/>
              </w:rPr>
              <w:t>Đă</w:t>
            </w:r>
            <w:r w:rsidRPr="001607E5">
              <w:t>ng ký</w:t>
            </w:r>
          </w:p>
        </w:tc>
      </w:tr>
      <w:tr w:rsidR="001D2F1F" w14:paraId="215D9FAF" w14:textId="77777777" w:rsidTr="00EF6383">
        <w:tc>
          <w:tcPr>
            <w:tcW w:w="2088" w:type="dxa"/>
          </w:tcPr>
          <w:p w14:paraId="455F587C" w14:textId="77777777" w:rsidR="001D2F1F" w:rsidRDefault="001D2F1F" w:rsidP="00EF6383">
            <w:r>
              <w:t>Mô tả</w:t>
            </w:r>
          </w:p>
        </w:tc>
        <w:tc>
          <w:tcPr>
            <w:tcW w:w="7488" w:type="dxa"/>
          </w:tcPr>
          <w:p w14:paraId="75D256EC" w14:textId="6AF410BB" w:rsidR="001D2F1F" w:rsidRDefault="00577CEC" w:rsidP="00EF6383">
            <w:r w:rsidRPr="001607E5">
              <w:t xml:space="preserve">Dùng để </w:t>
            </w:r>
            <w:r>
              <w:t>cắt thời gian</w:t>
            </w:r>
            <w:r>
              <w:t xml:space="preserve"> ảnh/video</w:t>
            </w:r>
          </w:p>
        </w:tc>
      </w:tr>
      <w:tr w:rsidR="001D2F1F" w14:paraId="78D2DB50" w14:textId="77777777" w:rsidTr="00EF6383">
        <w:tc>
          <w:tcPr>
            <w:tcW w:w="2088" w:type="dxa"/>
          </w:tcPr>
          <w:p w14:paraId="1FC3D178" w14:textId="77777777" w:rsidR="001D2F1F" w:rsidRDefault="001D2F1F" w:rsidP="00EF6383">
            <w:r>
              <w:t>Người thực hiện</w:t>
            </w:r>
          </w:p>
        </w:tc>
        <w:tc>
          <w:tcPr>
            <w:tcW w:w="7488" w:type="dxa"/>
          </w:tcPr>
          <w:p w14:paraId="3647BAB7" w14:textId="77777777" w:rsidR="001D2F1F" w:rsidRDefault="001D2F1F" w:rsidP="00EF6383">
            <w:r>
              <w:t>Customer</w:t>
            </w:r>
          </w:p>
        </w:tc>
      </w:tr>
      <w:tr w:rsidR="001D2F1F" w14:paraId="38596838" w14:textId="77777777" w:rsidTr="00EF6383">
        <w:tc>
          <w:tcPr>
            <w:tcW w:w="2088" w:type="dxa"/>
          </w:tcPr>
          <w:p w14:paraId="4C348E4A" w14:textId="77777777" w:rsidR="001D2F1F" w:rsidRDefault="001D2F1F" w:rsidP="00EF6383">
            <w:r>
              <w:t>Các bước</w:t>
            </w:r>
          </w:p>
        </w:tc>
        <w:tc>
          <w:tcPr>
            <w:tcW w:w="7488" w:type="dxa"/>
          </w:tcPr>
          <w:p w14:paraId="72311B0A" w14:textId="77777777" w:rsidR="00577CEC" w:rsidRDefault="00577CEC" w:rsidP="00577CEC">
            <w:pPr>
              <w:pStyle w:val="ListParagraph"/>
              <w:numPr>
                <w:ilvl w:val="0"/>
                <w:numId w:val="42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 w:rsidRPr="001607E5">
              <w:rPr>
                <w:rFonts w:ascii="Calibri" w:hAnsi="Calibri" w:cs="Calibri"/>
                <w:color w:val="000000"/>
              </w:rPr>
              <w:t xml:space="preserve">Nhấn </w:t>
            </w:r>
            <w:r>
              <w:rPr>
                <w:rFonts w:ascii="Calibri" w:hAnsi="Calibri" w:cs="Calibri"/>
                <w:color w:val="000000"/>
              </w:rPr>
              <w:t>vào ảnh/video tương ứng</w:t>
            </w:r>
          </w:p>
          <w:p w14:paraId="60E734AF" w14:textId="4B412A49" w:rsidR="00577CEC" w:rsidRDefault="00577CEC" w:rsidP="00577CEC">
            <w:pPr>
              <w:pStyle w:val="ListParagraph"/>
              <w:numPr>
                <w:ilvl w:val="0"/>
                <w:numId w:val="42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Nhập vào thời gian xuất hiện và </w:t>
            </w:r>
            <w:r>
              <w:rPr>
                <w:rFonts w:ascii="Calibri" w:hAnsi="Calibri" w:cs="Calibri"/>
                <w:color w:val="000000"/>
              </w:rPr>
              <w:t xml:space="preserve">biến mất </w:t>
            </w:r>
            <w:r>
              <w:rPr>
                <w:rFonts w:ascii="Calibri" w:hAnsi="Calibri" w:cs="Calibri"/>
                <w:color w:val="000000"/>
              </w:rPr>
              <w:t>tương ứng</w:t>
            </w:r>
          </w:p>
          <w:p w14:paraId="6A3CC4DE" w14:textId="1E000697" w:rsidR="001D2F1F" w:rsidRPr="001607E5" w:rsidRDefault="00577CEC" w:rsidP="00577CEC">
            <w:pPr>
              <w:pStyle w:val="ListParagraph"/>
              <w:numPr>
                <w:ilvl w:val="0"/>
                <w:numId w:val="42"/>
              </w:num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Hệ thống sẽ đổi </w:t>
            </w:r>
            <w:r>
              <w:rPr>
                <w:rFonts w:ascii="Calibri" w:hAnsi="Calibri" w:cs="Calibri"/>
                <w:color w:val="000000"/>
              </w:rPr>
              <w:t>thời gian xuất hiện và biến mất</w:t>
            </w:r>
            <w:r>
              <w:rPr>
                <w:rFonts w:ascii="Calibri" w:hAnsi="Calibri" w:cs="Calibri"/>
                <w:color w:val="000000"/>
              </w:rPr>
              <w:t xml:space="preserve"> ảnh/video tương ứng</w:t>
            </w:r>
          </w:p>
        </w:tc>
      </w:tr>
      <w:tr w:rsidR="00577CEC" w14:paraId="4DD75AD8" w14:textId="77777777" w:rsidTr="00EF6383">
        <w:tc>
          <w:tcPr>
            <w:tcW w:w="2088" w:type="dxa"/>
          </w:tcPr>
          <w:p w14:paraId="58FFF194" w14:textId="77777777" w:rsidR="00577CEC" w:rsidRDefault="00577CEC" w:rsidP="00577CEC">
            <w:r>
              <w:t>Các trường hợp khác</w:t>
            </w:r>
          </w:p>
        </w:tc>
        <w:tc>
          <w:tcPr>
            <w:tcW w:w="7488" w:type="dxa"/>
          </w:tcPr>
          <w:p w14:paraId="6DE38E4F" w14:textId="2E909EF4" w:rsidR="00577CEC" w:rsidRDefault="00577CEC" w:rsidP="00577CEC">
            <w:pPr>
              <w:widowControl/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  <w:tr w:rsidR="00577CEC" w14:paraId="00912708" w14:textId="77777777" w:rsidTr="00EF6383">
        <w:tc>
          <w:tcPr>
            <w:tcW w:w="2088" w:type="dxa"/>
          </w:tcPr>
          <w:p w14:paraId="59C4EAE8" w14:textId="77777777" w:rsidR="00577CEC" w:rsidRDefault="00577CEC" w:rsidP="00577CEC">
            <w:r>
              <w:t>Yêu cầu</w:t>
            </w:r>
          </w:p>
        </w:tc>
        <w:tc>
          <w:tcPr>
            <w:tcW w:w="7488" w:type="dxa"/>
          </w:tcPr>
          <w:p w14:paraId="7274A955" w14:textId="4E9BC335" w:rsidR="00577CEC" w:rsidRPr="001607E5" w:rsidRDefault="00577CEC" w:rsidP="00577CEC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Không có</w:t>
            </w:r>
          </w:p>
        </w:tc>
      </w:tr>
    </w:tbl>
    <w:p w14:paraId="29CFA247" w14:textId="296194BF" w:rsidR="001607E5" w:rsidRPr="00052D90" w:rsidRDefault="001607E5" w:rsidP="001D2F1F">
      <w:pPr>
        <w:pStyle w:val="Heading2"/>
        <w:numPr>
          <w:ilvl w:val="0"/>
          <w:numId w:val="0"/>
        </w:numPr>
      </w:pPr>
    </w:p>
    <w:sectPr w:rsidR="001607E5" w:rsidRPr="00052D90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8A638" w14:textId="77777777" w:rsidR="00E24DA9" w:rsidRDefault="00E24DA9">
      <w:pPr>
        <w:spacing w:line="240" w:lineRule="auto"/>
      </w:pPr>
      <w:r>
        <w:separator/>
      </w:r>
    </w:p>
  </w:endnote>
  <w:endnote w:type="continuationSeparator" w:id="0">
    <w:p w14:paraId="235EB1B6" w14:textId="77777777" w:rsidR="00E24DA9" w:rsidRDefault="00E24D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 w14:paraId="2F44813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763D7B" w14:textId="77777777" w:rsidR="009C307A" w:rsidRDefault="0063007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2163BD" w14:textId="0BD44F2A" w:rsidR="009C307A" w:rsidRDefault="0063007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2B52C8">
            <w:t xml:space="preserve">Team 20120276 - 20120242, </w:t>
          </w:r>
          <w:r w:rsidR="002B52C8">
            <w:fldChar w:fldCharType="begin"/>
          </w:r>
          <w:r w:rsidR="002B52C8">
            <w:instrText xml:space="preserve"> DATE \@ "yyyy" </w:instrText>
          </w:r>
          <w:r w:rsidR="002B52C8">
            <w:fldChar w:fldCharType="separate"/>
          </w:r>
          <w:r w:rsidR="003569D7">
            <w:rPr>
              <w:noProof/>
            </w:rPr>
            <w:t>2023</w:t>
          </w:r>
          <w:r w:rsidR="002B52C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BFC0B26" w14:textId="6C67AA63" w:rsidR="009C307A" w:rsidRDefault="002B52C8">
          <w:pPr>
            <w:jc w:val="right"/>
          </w:pPr>
          <w:r>
            <w:t>Trang</w:t>
          </w:r>
          <w:r w:rsidR="00630073">
            <w:t xml:space="preserve"> </w:t>
          </w:r>
          <w:r w:rsidR="00630073">
            <w:rPr>
              <w:rStyle w:val="PageNumber"/>
            </w:rPr>
            <w:fldChar w:fldCharType="begin"/>
          </w:r>
          <w:r w:rsidR="00630073">
            <w:rPr>
              <w:rStyle w:val="PageNumber"/>
            </w:rPr>
            <w:instrText xml:space="preserve">page </w:instrText>
          </w:r>
          <w:r w:rsidR="00630073">
            <w:rPr>
              <w:rStyle w:val="PageNumber"/>
            </w:rPr>
            <w:fldChar w:fldCharType="separate"/>
          </w:r>
          <w:r w:rsidR="0092485E">
            <w:rPr>
              <w:rStyle w:val="PageNumber"/>
              <w:noProof/>
            </w:rPr>
            <w:t>4</w:t>
          </w:r>
          <w:r w:rsidR="00630073">
            <w:rPr>
              <w:rStyle w:val="PageNumber"/>
            </w:rPr>
            <w:fldChar w:fldCharType="end"/>
          </w:r>
        </w:p>
      </w:tc>
    </w:tr>
  </w:tbl>
  <w:p w14:paraId="721D8C4B" w14:textId="77777777"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BFED8" w14:textId="77777777" w:rsidR="00E24DA9" w:rsidRDefault="00E24DA9">
      <w:pPr>
        <w:spacing w:line="240" w:lineRule="auto"/>
      </w:pPr>
      <w:r>
        <w:separator/>
      </w:r>
    </w:p>
  </w:footnote>
  <w:footnote w:type="continuationSeparator" w:id="0">
    <w:p w14:paraId="28A83020" w14:textId="77777777" w:rsidR="00E24DA9" w:rsidRDefault="00E24D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CEA93" w14:textId="77777777" w:rsidR="009C307A" w:rsidRDefault="009C307A">
    <w:pPr>
      <w:rPr>
        <w:sz w:val="24"/>
      </w:rPr>
    </w:pPr>
  </w:p>
  <w:p w14:paraId="52EFBFE0" w14:textId="77777777" w:rsidR="009C307A" w:rsidRDefault="009C307A">
    <w:pPr>
      <w:pBdr>
        <w:top w:val="single" w:sz="6" w:space="1" w:color="auto"/>
      </w:pBdr>
      <w:rPr>
        <w:sz w:val="24"/>
      </w:rPr>
    </w:pPr>
  </w:p>
  <w:p w14:paraId="52A0D03C" w14:textId="6A239EDB" w:rsidR="009C307A" w:rsidRDefault="003569D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Team 20120276 - 20120242</w:t>
    </w:r>
  </w:p>
  <w:p w14:paraId="7E618228" w14:textId="77777777" w:rsidR="009C307A" w:rsidRDefault="009C307A">
    <w:pPr>
      <w:pBdr>
        <w:bottom w:val="single" w:sz="6" w:space="1" w:color="auto"/>
      </w:pBdr>
      <w:jc w:val="right"/>
      <w:rPr>
        <w:sz w:val="24"/>
      </w:rPr>
    </w:pPr>
  </w:p>
  <w:p w14:paraId="7DCB3C1A" w14:textId="77777777"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 w14:paraId="4520698C" w14:textId="77777777">
      <w:tc>
        <w:tcPr>
          <w:tcW w:w="6379" w:type="dxa"/>
        </w:tcPr>
        <w:p w14:paraId="05EB81A4" w14:textId="2543BA42" w:rsidR="009C307A" w:rsidRDefault="002B52C8">
          <w:r>
            <w:t>Cloudinary</w:t>
          </w:r>
        </w:p>
      </w:tc>
      <w:tc>
        <w:tcPr>
          <w:tcW w:w="3179" w:type="dxa"/>
        </w:tcPr>
        <w:p w14:paraId="36D93058" w14:textId="05BF9A13" w:rsidR="009C307A" w:rsidRDefault="0063007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2B52C8">
            <w:t>Bản</w:t>
          </w:r>
          <w:r>
            <w:t>:           1.0</w:t>
          </w:r>
        </w:p>
      </w:tc>
    </w:tr>
    <w:tr w:rsidR="009C307A" w14:paraId="5CE658A4" w14:textId="77777777">
      <w:tc>
        <w:tcPr>
          <w:tcW w:w="6379" w:type="dxa"/>
        </w:tcPr>
        <w:p w14:paraId="077E07F0" w14:textId="60353F85" w:rsidR="009C307A" w:rsidRDefault="002B52C8" w:rsidP="002A16F7">
          <w:r>
            <w:t>Đặc tả Use-Case</w:t>
          </w:r>
        </w:p>
      </w:tc>
      <w:tc>
        <w:tcPr>
          <w:tcW w:w="3179" w:type="dxa"/>
        </w:tcPr>
        <w:p w14:paraId="09034122" w14:textId="4D9B40D1" w:rsidR="009C307A" w:rsidRDefault="00630073">
          <w:r>
            <w:t xml:space="preserve">  </w:t>
          </w:r>
          <w:r w:rsidR="002B52C8">
            <w:t>Ngày</w:t>
          </w:r>
          <w:r>
            <w:t xml:space="preserve">:  </w:t>
          </w:r>
          <w:r w:rsidR="002B52C8">
            <w:t>20</w:t>
          </w:r>
          <w:r>
            <w:t>/</w:t>
          </w:r>
          <w:r w:rsidR="002B52C8">
            <w:t>11</w:t>
          </w:r>
          <w:r>
            <w:t>/</w:t>
          </w:r>
          <w:r w:rsidR="002B52C8">
            <w:t>2023</w:t>
          </w:r>
        </w:p>
      </w:tc>
    </w:tr>
  </w:tbl>
  <w:p w14:paraId="36EB3BF2" w14:textId="77777777"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F549FF"/>
    <w:multiLevelType w:val="hybridMultilevel"/>
    <w:tmpl w:val="0BC26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E55AF"/>
    <w:multiLevelType w:val="hybridMultilevel"/>
    <w:tmpl w:val="0BC26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7328A5"/>
    <w:multiLevelType w:val="hybridMultilevel"/>
    <w:tmpl w:val="0BC26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31FD9"/>
    <w:multiLevelType w:val="hybridMultilevel"/>
    <w:tmpl w:val="5BB0F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57B22"/>
    <w:multiLevelType w:val="hybridMultilevel"/>
    <w:tmpl w:val="0BC26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E60C6"/>
    <w:multiLevelType w:val="hybridMultilevel"/>
    <w:tmpl w:val="0BC26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7EE11B9"/>
    <w:multiLevelType w:val="hybridMultilevel"/>
    <w:tmpl w:val="7A1644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A84DC6"/>
    <w:multiLevelType w:val="hybridMultilevel"/>
    <w:tmpl w:val="F77E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F7306B9"/>
    <w:multiLevelType w:val="hybridMultilevel"/>
    <w:tmpl w:val="0BC26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05765D"/>
    <w:multiLevelType w:val="hybridMultilevel"/>
    <w:tmpl w:val="0BC26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2122224"/>
    <w:multiLevelType w:val="hybridMultilevel"/>
    <w:tmpl w:val="7A1644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C902F30"/>
    <w:multiLevelType w:val="hybridMultilevel"/>
    <w:tmpl w:val="0BC26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7024C7F"/>
    <w:multiLevelType w:val="hybridMultilevel"/>
    <w:tmpl w:val="0BC26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5C3FA3"/>
    <w:multiLevelType w:val="hybridMultilevel"/>
    <w:tmpl w:val="0BC26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19A447A"/>
    <w:multiLevelType w:val="hybridMultilevel"/>
    <w:tmpl w:val="5E543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433724B"/>
    <w:multiLevelType w:val="hybridMultilevel"/>
    <w:tmpl w:val="0BC26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BA5590"/>
    <w:multiLevelType w:val="hybridMultilevel"/>
    <w:tmpl w:val="14D8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66740D"/>
    <w:multiLevelType w:val="hybridMultilevel"/>
    <w:tmpl w:val="0BC26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6C4F54DF"/>
    <w:multiLevelType w:val="hybridMultilevel"/>
    <w:tmpl w:val="0BC26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DEB2E79"/>
    <w:multiLevelType w:val="hybridMultilevel"/>
    <w:tmpl w:val="0BC26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4BD420D"/>
    <w:multiLevelType w:val="hybridMultilevel"/>
    <w:tmpl w:val="0BC26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7EE3A41"/>
    <w:multiLevelType w:val="hybridMultilevel"/>
    <w:tmpl w:val="0BC26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7EDA4008"/>
    <w:multiLevelType w:val="hybridMultilevel"/>
    <w:tmpl w:val="0BC26A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2"/>
  </w:num>
  <w:num w:numId="4">
    <w:abstractNumId w:val="46"/>
  </w:num>
  <w:num w:numId="5">
    <w:abstractNumId w:val="32"/>
  </w:num>
  <w:num w:numId="6">
    <w:abstractNumId w:val="3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44"/>
  </w:num>
  <w:num w:numId="10">
    <w:abstractNumId w:val="5"/>
  </w:num>
  <w:num w:numId="11">
    <w:abstractNumId w:val="24"/>
  </w:num>
  <w:num w:numId="12">
    <w:abstractNumId w:val="21"/>
  </w:num>
  <w:num w:numId="13">
    <w:abstractNumId w:val="42"/>
  </w:num>
  <w:num w:numId="14">
    <w:abstractNumId w:val="19"/>
  </w:num>
  <w:num w:numId="15">
    <w:abstractNumId w:val="9"/>
  </w:num>
  <w:num w:numId="16">
    <w:abstractNumId w:val="41"/>
  </w:num>
  <w:num w:numId="17">
    <w:abstractNumId w:val="29"/>
  </w:num>
  <w:num w:numId="18">
    <w:abstractNumId w:val="13"/>
  </w:num>
  <w:num w:numId="19">
    <w:abstractNumId w:val="26"/>
  </w:num>
  <w:num w:numId="20">
    <w:abstractNumId w:val="16"/>
  </w:num>
  <w:num w:numId="21">
    <w:abstractNumId w:val="39"/>
  </w:num>
  <w:num w:numId="22">
    <w:abstractNumId w:val="34"/>
  </w:num>
  <w:num w:numId="23">
    <w:abstractNumId w:val="12"/>
  </w:num>
  <w:num w:numId="24">
    <w:abstractNumId w:val="10"/>
  </w:num>
  <w:num w:numId="25">
    <w:abstractNumId w:val="23"/>
  </w:num>
  <w:num w:numId="26">
    <w:abstractNumId w:val="37"/>
  </w:num>
  <w:num w:numId="27">
    <w:abstractNumId w:val="28"/>
  </w:num>
  <w:num w:numId="28">
    <w:abstractNumId w:val="27"/>
  </w:num>
  <w:num w:numId="29">
    <w:abstractNumId w:val="33"/>
  </w:num>
  <w:num w:numId="30">
    <w:abstractNumId w:val="47"/>
  </w:num>
  <w:num w:numId="31">
    <w:abstractNumId w:val="38"/>
  </w:num>
  <w:num w:numId="32">
    <w:abstractNumId w:val="4"/>
  </w:num>
  <w:num w:numId="33">
    <w:abstractNumId w:val="25"/>
  </w:num>
  <w:num w:numId="34">
    <w:abstractNumId w:val="43"/>
  </w:num>
  <w:num w:numId="35">
    <w:abstractNumId w:val="6"/>
  </w:num>
  <w:num w:numId="36">
    <w:abstractNumId w:val="18"/>
  </w:num>
  <w:num w:numId="37">
    <w:abstractNumId w:val="3"/>
  </w:num>
  <w:num w:numId="38">
    <w:abstractNumId w:val="40"/>
  </w:num>
  <w:num w:numId="39">
    <w:abstractNumId w:val="36"/>
  </w:num>
  <w:num w:numId="40">
    <w:abstractNumId w:val="17"/>
  </w:num>
  <w:num w:numId="41">
    <w:abstractNumId w:val="11"/>
  </w:num>
  <w:num w:numId="42">
    <w:abstractNumId w:val="8"/>
  </w:num>
  <w:num w:numId="43">
    <w:abstractNumId w:val="15"/>
  </w:num>
  <w:num w:numId="44">
    <w:abstractNumId w:val="7"/>
  </w:num>
  <w:num w:numId="45">
    <w:abstractNumId w:val="14"/>
  </w:num>
  <w:num w:numId="46">
    <w:abstractNumId w:val="31"/>
  </w:num>
  <w:num w:numId="47">
    <w:abstractNumId w:val="35"/>
  </w:num>
  <w:num w:numId="48">
    <w:abstractNumId w:val="20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FAF"/>
    <w:rsid w:val="00016409"/>
    <w:rsid w:val="000266C1"/>
    <w:rsid w:val="000379FC"/>
    <w:rsid w:val="00052D90"/>
    <w:rsid w:val="0005448B"/>
    <w:rsid w:val="00065A99"/>
    <w:rsid w:val="000A0E7B"/>
    <w:rsid w:val="000A4D5C"/>
    <w:rsid w:val="000C0AE6"/>
    <w:rsid w:val="000C5EAE"/>
    <w:rsid w:val="000C7E2A"/>
    <w:rsid w:val="000D02B5"/>
    <w:rsid w:val="000F6A6F"/>
    <w:rsid w:val="00145797"/>
    <w:rsid w:val="00150328"/>
    <w:rsid w:val="001607E5"/>
    <w:rsid w:val="001926FD"/>
    <w:rsid w:val="001C1F0A"/>
    <w:rsid w:val="001C21FD"/>
    <w:rsid w:val="001D2F1F"/>
    <w:rsid w:val="001D52D3"/>
    <w:rsid w:val="001E597A"/>
    <w:rsid w:val="001E5E15"/>
    <w:rsid w:val="001F7DF6"/>
    <w:rsid w:val="00203A10"/>
    <w:rsid w:val="00240CB1"/>
    <w:rsid w:val="00241189"/>
    <w:rsid w:val="00253488"/>
    <w:rsid w:val="00255B17"/>
    <w:rsid w:val="00261EE2"/>
    <w:rsid w:val="00286BF7"/>
    <w:rsid w:val="002A16F7"/>
    <w:rsid w:val="002B37D6"/>
    <w:rsid w:val="002B52C8"/>
    <w:rsid w:val="002C788A"/>
    <w:rsid w:val="002C7CB2"/>
    <w:rsid w:val="00303B75"/>
    <w:rsid w:val="003569D7"/>
    <w:rsid w:val="00366692"/>
    <w:rsid w:val="003912F0"/>
    <w:rsid w:val="003B55A1"/>
    <w:rsid w:val="003D081E"/>
    <w:rsid w:val="003D5F07"/>
    <w:rsid w:val="003F741E"/>
    <w:rsid w:val="004078A2"/>
    <w:rsid w:val="00410EB4"/>
    <w:rsid w:val="004A46CA"/>
    <w:rsid w:val="004D146C"/>
    <w:rsid w:val="004D14DB"/>
    <w:rsid w:val="004E3DCC"/>
    <w:rsid w:val="00512D5C"/>
    <w:rsid w:val="00512FAF"/>
    <w:rsid w:val="00577CEC"/>
    <w:rsid w:val="005835BF"/>
    <w:rsid w:val="00591379"/>
    <w:rsid w:val="005B256E"/>
    <w:rsid w:val="005B2D99"/>
    <w:rsid w:val="005B6CA7"/>
    <w:rsid w:val="00621BED"/>
    <w:rsid w:val="00630073"/>
    <w:rsid w:val="00661C90"/>
    <w:rsid w:val="006A650B"/>
    <w:rsid w:val="006D0A9A"/>
    <w:rsid w:val="00705E25"/>
    <w:rsid w:val="007201F3"/>
    <w:rsid w:val="00722628"/>
    <w:rsid w:val="00727D12"/>
    <w:rsid w:val="00735E6A"/>
    <w:rsid w:val="007C150D"/>
    <w:rsid w:val="00804E89"/>
    <w:rsid w:val="00810936"/>
    <w:rsid w:val="00876F9C"/>
    <w:rsid w:val="00894BE2"/>
    <w:rsid w:val="008A0730"/>
    <w:rsid w:val="008A7F64"/>
    <w:rsid w:val="008C235D"/>
    <w:rsid w:val="0092485E"/>
    <w:rsid w:val="00930E23"/>
    <w:rsid w:val="00941ADF"/>
    <w:rsid w:val="00952E28"/>
    <w:rsid w:val="00962FFB"/>
    <w:rsid w:val="00970592"/>
    <w:rsid w:val="0099736E"/>
    <w:rsid w:val="009B420A"/>
    <w:rsid w:val="009C307A"/>
    <w:rsid w:val="009D00EE"/>
    <w:rsid w:val="009D033E"/>
    <w:rsid w:val="009F55EC"/>
    <w:rsid w:val="00A013D1"/>
    <w:rsid w:val="00A149F1"/>
    <w:rsid w:val="00A43CFC"/>
    <w:rsid w:val="00A5675A"/>
    <w:rsid w:val="00A6373E"/>
    <w:rsid w:val="00A734D9"/>
    <w:rsid w:val="00A83A76"/>
    <w:rsid w:val="00A87087"/>
    <w:rsid w:val="00A9740D"/>
    <w:rsid w:val="00AA2DFE"/>
    <w:rsid w:val="00AA7C3B"/>
    <w:rsid w:val="00AF7300"/>
    <w:rsid w:val="00B25881"/>
    <w:rsid w:val="00B27476"/>
    <w:rsid w:val="00B305DC"/>
    <w:rsid w:val="00B50DB6"/>
    <w:rsid w:val="00B808A1"/>
    <w:rsid w:val="00B84F54"/>
    <w:rsid w:val="00BA460E"/>
    <w:rsid w:val="00BC625E"/>
    <w:rsid w:val="00BF2D2B"/>
    <w:rsid w:val="00BF554F"/>
    <w:rsid w:val="00C54F4F"/>
    <w:rsid w:val="00C55CA7"/>
    <w:rsid w:val="00C63672"/>
    <w:rsid w:val="00C71211"/>
    <w:rsid w:val="00C940E9"/>
    <w:rsid w:val="00C95372"/>
    <w:rsid w:val="00C975CC"/>
    <w:rsid w:val="00CC1AB1"/>
    <w:rsid w:val="00CC554D"/>
    <w:rsid w:val="00CD4E74"/>
    <w:rsid w:val="00CE05C2"/>
    <w:rsid w:val="00CF47BE"/>
    <w:rsid w:val="00D35282"/>
    <w:rsid w:val="00D4008C"/>
    <w:rsid w:val="00D8281D"/>
    <w:rsid w:val="00D931B6"/>
    <w:rsid w:val="00D95CAB"/>
    <w:rsid w:val="00DC44DD"/>
    <w:rsid w:val="00DE2F23"/>
    <w:rsid w:val="00E03F5B"/>
    <w:rsid w:val="00E06BE7"/>
    <w:rsid w:val="00E24DA9"/>
    <w:rsid w:val="00E27CBE"/>
    <w:rsid w:val="00E33186"/>
    <w:rsid w:val="00E46B3F"/>
    <w:rsid w:val="00E8401E"/>
    <w:rsid w:val="00E9175C"/>
    <w:rsid w:val="00EC00CE"/>
    <w:rsid w:val="00EC45E3"/>
    <w:rsid w:val="00F02F9F"/>
    <w:rsid w:val="00F25C41"/>
    <w:rsid w:val="00F54DC2"/>
    <w:rsid w:val="00F77891"/>
    <w:rsid w:val="00F92264"/>
    <w:rsid w:val="00F94CDD"/>
    <w:rsid w:val="00FE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5D5E27"/>
  <w15:docId w15:val="{8D6D6C74-960B-45DE-99A1-818CF8AA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8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259</TotalTime>
  <Pages>10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Duy Ngo</cp:lastModifiedBy>
  <cp:revision>150</cp:revision>
  <cp:lastPrinted>2023-11-20T12:12:00Z</cp:lastPrinted>
  <dcterms:created xsi:type="dcterms:W3CDTF">2015-04-06T09:23:00Z</dcterms:created>
  <dcterms:modified xsi:type="dcterms:W3CDTF">2023-11-20T14:37:00Z</dcterms:modified>
</cp:coreProperties>
</file>